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35DE6AF9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2ACDB" w14:textId="77777777" w:rsidR="00811C48" w:rsidRPr="00051154" w:rsidRDefault="00D8054C" w:rsidP="00D8054C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>
              <w:rPr>
                <w:rFonts w:ascii="Arial" w:hAnsi="Arial" w:cs="Arial"/>
                <w:b/>
                <w:sz w:val="32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6A5E11D1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99A5F74" wp14:editId="524CA1E8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35BE1161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A973" w14:textId="77777777" w:rsidR="00A022CF" w:rsidRPr="00876A58" w:rsidRDefault="006F6879" w:rsidP="00A022CF">
            <w:pPr>
              <w:rPr>
                <w:rFonts w:asciiTheme="majorHAnsi" w:eastAsiaTheme="majorEastAsia" w:hAnsiTheme="majorHAnsi" w:cstheme="majorBidi"/>
                <w:b/>
                <w:bCs/>
                <w:iCs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 xml:space="preserve">COMP6176 | </w:t>
            </w:r>
            <w:r w:rsidR="00D8054C">
              <w:rPr>
                <w:rFonts w:ascii="Arial Narrow" w:hAnsi="Arial Narrow" w:cs="Tahoma"/>
                <w:sz w:val="36"/>
                <w:lang w:val="id-ID"/>
              </w:rPr>
              <w:t>COMP6232</w:t>
            </w:r>
          </w:p>
          <w:p w14:paraId="04037633" w14:textId="77777777" w:rsidR="00235C36" w:rsidRPr="00876A58" w:rsidRDefault="00D8054C" w:rsidP="00D8054C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  <w:lang w:val="id-ID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3DA38B4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687315CC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D94B9" w14:textId="77777777" w:rsidR="00F80742" w:rsidRPr="00D8054C" w:rsidRDefault="00D8054C" w:rsidP="00D8054C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92F58EC" w14:textId="77777777" w:rsidR="00B9609E" w:rsidRPr="000F057A" w:rsidRDefault="00E60A3E" w:rsidP="00A022CF">
            <w:pPr>
              <w:jc w:val="right"/>
              <w:rPr>
                <w:rFonts w:ascii="Arial" w:hAnsi="Arial" w:cs="Arial"/>
              </w:rPr>
            </w:pPr>
            <w:r w:rsidRPr="00E60A3E">
              <w:rPr>
                <w:b/>
                <w:sz w:val="20"/>
              </w:rPr>
              <w:t>O203-COMP6232-FO01-01</w:t>
            </w:r>
          </w:p>
        </w:tc>
      </w:tr>
      <w:tr w:rsidR="00E0375C" w:rsidRPr="00876A58" w14:paraId="09353BB9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2181890" w14:textId="057889D9" w:rsidR="00535DA7" w:rsidRPr="00D8054C" w:rsidRDefault="00D8054C" w:rsidP="00D8054C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Valid on </w:t>
            </w:r>
            <w:r>
              <w:rPr>
                <w:rFonts w:ascii="Arial" w:hAnsi="Arial" w:cs="Arial"/>
                <w:sz w:val="18"/>
              </w:rPr>
              <w:t xml:space="preserve">Odd Semester Year </w:t>
            </w:r>
            <w:r w:rsidR="006B7C6B" w:rsidRPr="00CA7BA1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="006B7C6B" w:rsidRPr="00CA7BA1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6B7C6B" w:rsidRPr="00CA7BA1"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7323E8" w14:textId="77777777" w:rsidR="00D37E0D" w:rsidRPr="00E60A3E" w:rsidRDefault="00A022CF" w:rsidP="00E60A3E">
            <w:pPr>
              <w:pStyle w:val="Header"/>
              <w:jc w:val="right"/>
              <w:rPr>
                <w:rFonts w:ascii="Arial" w:hAnsi="Arial" w:cs="Arial"/>
                <w:b/>
                <w:sz w:val="18"/>
                <w:lang w:val="id-ID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>Revisi</w:t>
            </w:r>
            <w:r w:rsidR="00E60A3E">
              <w:rPr>
                <w:rFonts w:ascii="Arial" w:hAnsi="Arial" w:cs="Arial"/>
                <w:b/>
                <w:sz w:val="18"/>
              </w:rPr>
              <w:t>on</w:t>
            </w:r>
            <w:r w:rsidR="00E60A3E">
              <w:rPr>
                <w:rFonts w:ascii="Arial" w:hAnsi="Arial" w:cs="Arial"/>
                <w:b/>
                <w:sz w:val="18"/>
                <w:lang w:val="id-ID"/>
              </w:rPr>
              <w:t xml:space="preserve"> 00</w:t>
            </w:r>
          </w:p>
        </w:tc>
      </w:tr>
    </w:tbl>
    <w:p w14:paraId="5A40E3C6" w14:textId="56C593C5" w:rsidR="00643F75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74C2E2CD" w14:textId="7383C470" w:rsidR="006B7C6B" w:rsidRDefault="006B7C6B" w:rsidP="005B66A9">
      <w:pPr>
        <w:rPr>
          <w:lang w:val="id-ID"/>
        </w:rPr>
      </w:pPr>
    </w:p>
    <w:p w14:paraId="12B1F86E" w14:textId="77777777" w:rsidR="006B7C6B" w:rsidRPr="00CA7BA1" w:rsidRDefault="006B7C6B" w:rsidP="006B7C6B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Seluruh </w:t>
      </w:r>
      <w:r w:rsidRPr="00CA7BA1">
        <w:t>mahasiswa</w:t>
      </w:r>
      <w:r w:rsidRPr="00CA7BA1">
        <w:rPr>
          <w:lang w:val="id-ID"/>
        </w:rPr>
        <w:t xml:space="preserve"> tidak diperkenankan untuk:</w:t>
      </w:r>
    </w:p>
    <w:p w14:paraId="50944437" w14:textId="77777777" w:rsidR="006B7C6B" w:rsidRPr="00CA7BA1" w:rsidRDefault="006B7C6B" w:rsidP="006B7C6B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 w:rsidRPr="00CA7BA1">
        <w:rPr>
          <w:rStyle w:val="longtext"/>
          <w:i/>
          <w:sz w:val="18"/>
          <w:szCs w:val="18"/>
        </w:rPr>
        <w:t>All students are</w:t>
      </w:r>
      <w:r w:rsidRPr="00CA7BA1">
        <w:rPr>
          <w:rStyle w:val="longtext"/>
          <w:i/>
          <w:sz w:val="18"/>
          <w:szCs w:val="18"/>
          <w:lang w:val="id-ID"/>
        </w:rPr>
        <w:t xml:space="preserve"> not allowed to</w:t>
      </w:r>
      <w:r w:rsidRPr="00CA7BA1">
        <w:rPr>
          <w:rStyle w:val="longtext"/>
          <w:i/>
          <w:sz w:val="18"/>
          <w:szCs w:val="18"/>
        </w:rPr>
        <w:t>:</w:t>
      </w:r>
    </w:p>
    <w:p w14:paraId="6309CAEB" w14:textId="77777777" w:rsidR="006B7C6B" w:rsidRPr="00CA7BA1" w:rsidRDefault="006B7C6B" w:rsidP="006B7C6B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eastAsia="x-none"/>
        </w:rPr>
        <w:t>B</w:t>
      </w:r>
      <w:r w:rsidRPr="00CA7BA1">
        <w:rPr>
          <w:lang w:val="id-ID" w:eastAsia="x-none"/>
        </w:rPr>
        <w:t xml:space="preserve">erdiskusi </w:t>
      </w:r>
      <w:r w:rsidRPr="00CA7BA1">
        <w:rPr>
          <w:lang w:val="en-ID" w:eastAsia="x-none"/>
        </w:rPr>
        <w:t xml:space="preserve">dan/atau bekerja sama </w:t>
      </w:r>
      <w:r w:rsidRPr="00CA7BA1">
        <w:rPr>
          <w:lang w:val="id-ID" w:eastAsia="x-none"/>
        </w:rPr>
        <w:t xml:space="preserve">dengan </w:t>
      </w:r>
      <w:r w:rsidRPr="00CA7BA1">
        <w:t xml:space="preserve">mahasiswa </w:t>
      </w:r>
      <w:r w:rsidRPr="00CA7BA1">
        <w:rPr>
          <w:lang w:val="id-ID" w:eastAsia="x-none"/>
        </w:rPr>
        <w:t>lainnya</w:t>
      </w:r>
    </w:p>
    <w:p w14:paraId="09BA8A84" w14:textId="77777777" w:rsidR="006B7C6B" w:rsidRPr="00CA7BA1" w:rsidRDefault="006B7C6B" w:rsidP="006B7C6B">
      <w:pPr>
        <w:spacing w:line="360" w:lineRule="auto"/>
        <w:ind w:left="720"/>
        <w:jc w:val="both"/>
        <w:rPr>
          <w:lang w:val="id-ID"/>
        </w:rPr>
      </w:pPr>
      <w:r w:rsidRPr="00CA7BA1">
        <w:rPr>
          <w:i/>
          <w:sz w:val="20"/>
          <w:szCs w:val="20"/>
          <w:lang w:eastAsia="x-none"/>
        </w:rPr>
        <w:t>D</w:t>
      </w:r>
      <w:r w:rsidRPr="00CA7BA1">
        <w:rPr>
          <w:i/>
          <w:sz w:val="20"/>
          <w:szCs w:val="20"/>
          <w:lang w:val="id-ID" w:eastAsia="x-none"/>
        </w:rPr>
        <w:t>iscus</w:t>
      </w:r>
      <w:r w:rsidRPr="00CA7BA1">
        <w:rPr>
          <w:i/>
          <w:sz w:val="20"/>
          <w:szCs w:val="20"/>
          <w:lang w:val="x-none" w:eastAsia="x-none"/>
        </w:rPr>
        <w:t>s</w:t>
      </w:r>
      <w:r w:rsidRPr="00CA7BA1">
        <w:rPr>
          <w:i/>
          <w:sz w:val="20"/>
          <w:szCs w:val="20"/>
          <w:lang w:val="id-ID" w:eastAsia="x-none"/>
        </w:rPr>
        <w:t xml:space="preserve"> </w:t>
      </w:r>
      <w:r w:rsidRPr="00CA7BA1">
        <w:rPr>
          <w:i/>
          <w:sz w:val="20"/>
          <w:szCs w:val="20"/>
          <w:lang w:val="en-ID" w:eastAsia="x-none"/>
        </w:rPr>
        <w:t xml:space="preserve">and/or work together </w:t>
      </w:r>
      <w:r w:rsidRPr="00CA7BA1">
        <w:rPr>
          <w:i/>
          <w:sz w:val="20"/>
          <w:szCs w:val="20"/>
          <w:lang w:val="id-ID" w:eastAsia="x-none"/>
        </w:rPr>
        <w:t xml:space="preserve">with other </w:t>
      </w:r>
      <w:r w:rsidRPr="00CA7BA1">
        <w:rPr>
          <w:i/>
          <w:sz w:val="20"/>
          <w:szCs w:val="20"/>
          <w:lang w:eastAsia="x-none"/>
        </w:rPr>
        <w:t xml:space="preserve">student </w:t>
      </w:r>
      <w:r w:rsidRPr="00CA7BA1">
        <w:rPr>
          <w:i/>
          <w:sz w:val="20"/>
          <w:szCs w:val="20"/>
          <w:lang w:val="id-ID" w:eastAsia="x-none"/>
        </w:rPr>
        <w:t>participants</w:t>
      </w:r>
    </w:p>
    <w:p w14:paraId="5460A811" w14:textId="77777777" w:rsidR="006B7C6B" w:rsidRPr="00CA7BA1" w:rsidRDefault="006B7C6B" w:rsidP="006B7C6B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val="id-ID"/>
        </w:rPr>
        <w:t>Me</w:t>
      </w:r>
      <w:r w:rsidRPr="00CA7BA1">
        <w:t>lihat</w:t>
      </w:r>
      <w:r w:rsidRPr="00CA7BA1">
        <w:rPr>
          <w:lang w:val="id-ID"/>
        </w:rPr>
        <w:t xml:space="preserve"> </w:t>
      </w:r>
      <w:r w:rsidRPr="00CA7BA1">
        <w:t>sebagian atau seluruh jawaban mahasiswa lain</w:t>
      </w:r>
    </w:p>
    <w:p w14:paraId="1B1C8445" w14:textId="77777777" w:rsidR="006B7C6B" w:rsidRPr="00CA7BA1" w:rsidRDefault="006B7C6B" w:rsidP="006B7C6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CA7BA1">
        <w:rPr>
          <w:rStyle w:val="longtext"/>
          <w:i/>
          <w:sz w:val="18"/>
          <w:szCs w:val="18"/>
        </w:rPr>
        <w:t>Seeing a part or the whole answer from another student</w:t>
      </w:r>
    </w:p>
    <w:p w14:paraId="300B1AB7" w14:textId="77777777" w:rsidR="006B7C6B" w:rsidRPr="00CA7BA1" w:rsidRDefault="006B7C6B" w:rsidP="006B7C6B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eastAsia="x-none"/>
        </w:rPr>
        <w:t>M</w:t>
      </w:r>
      <w:r w:rsidRPr="00CA7BA1">
        <w:rPr>
          <w:lang w:val="id-ID" w:eastAsia="x-none"/>
        </w:rPr>
        <w:t xml:space="preserve">embuka dan menyalin dari </w:t>
      </w:r>
      <w:r w:rsidRPr="00CA7BA1">
        <w:rPr>
          <w:b/>
          <w:bCs/>
          <w:lang w:val="id-ID" w:eastAsia="x-none"/>
        </w:rPr>
        <w:t>BUKU</w:t>
      </w:r>
      <w:r w:rsidRPr="00CA7BA1">
        <w:rPr>
          <w:lang w:val="id-ID" w:eastAsia="x-none"/>
        </w:rPr>
        <w:t xml:space="preserve"> atau </w:t>
      </w:r>
      <w:r w:rsidRPr="00CA7BA1">
        <w:rPr>
          <w:b/>
          <w:bCs/>
          <w:lang w:val="id-ID" w:eastAsia="x-none"/>
        </w:rPr>
        <w:t>CATATAN</w:t>
      </w:r>
      <w:r w:rsidRPr="00CA7BA1">
        <w:rPr>
          <w:lang w:val="id-ID" w:eastAsia="x-none"/>
        </w:rPr>
        <w:t xml:space="preserve">, </w:t>
      </w:r>
      <w:r w:rsidRPr="00CA7BA1">
        <w:rPr>
          <w:b/>
          <w:bCs/>
          <w:lang w:val="id-ID" w:eastAsia="x-none"/>
        </w:rPr>
        <w:t>VIDEO</w:t>
      </w:r>
      <w:r w:rsidRPr="00CA7BA1">
        <w:rPr>
          <w:lang w:val="id-ID" w:eastAsia="x-none"/>
        </w:rPr>
        <w:t xml:space="preserve"> dari pengajar (recording kelas, VBL, Youtube, dsb) dan </w:t>
      </w:r>
      <w:r w:rsidRPr="00CA7BA1">
        <w:rPr>
          <w:b/>
          <w:bCs/>
          <w:lang w:val="id-ID" w:eastAsia="x-none"/>
        </w:rPr>
        <w:t>REFERENSI</w:t>
      </w:r>
      <w:r w:rsidRPr="00CA7BA1">
        <w:rPr>
          <w:lang w:val="id-ID" w:eastAsia="x-none"/>
        </w:rPr>
        <w:t xml:space="preserve"> lainnya</w:t>
      </w:r>
    </w:p>
    <w:p w14:paraId="350CBB8B" w14:textId="77777777" w:rsidR="006B7C6B" w:rsidRPr="00CA7BA1" w:rsidRDefault="006B7C6B" w:rsidP="006B7C6B">
      <w:pPr>
        <w:spacing w:line="360" w:lineRule="auto"/>
        <w:ind w:left="720"/>
        <w:jc w:val="both"/>
        <w:rPr>
          <w:lang w:val="id-ID"/>
        </w:rPr>
      </w:pPr>
      <w:r w:rsidRPr="00CA7BA1">
        <w:rPr>
          <w:bCs/>
          <w:i/>
          <w:sz w:val="20"/>
          <w:szCs w:val="20"/>
          <w:lang w:eastAsia="x-none"/>
        </w:rPr>
        <w:t>O</w:t>
      </w:r>
      <w:r w:rsidRPr="00CA7BA1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44838DE6" w14:textId="77777777" w:rsidR="006B7C6B" w:rsidRPr="00CA7BA1" w:rsidRDefault="006B7C6B" w:rsidP="006B7C6B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A7BA1">
        <w:rPr>
          <w:lang w:eastAsia="x-none"/>
        </w:rPr>
        <w:t>M</w:t>
      </w:r>
      <w:r w:rsidRPr="00CA7BA1">
        <w:rPr>
          <w:lang w:val="id-ID" w:eastAsia="x-none"/>
        </w:rPr>
        <w:t>embuka dan menyalin jawaban dari internet (google, stackoverflow, dsb)</w:t>
      </w:r>
    </w:p>
    <w:p w14:paraId="05E7988F" w14:textId="77777777" w:rsidR="006B7C6B" w:rsidRPr="00CA7BA1" w:rsidRDefault="006B7C6B" w:rsidP="006B7C6B">
      <w:pPr>
        <w:spacing w:line="360" w:lineRule="auto"/>
        <w:ind w:left="720"/>
        <w:jc w:val="both"/>
        <w:rPr>
          <w:lang w:val="id-ID"/>
        </w:rPr>
      </w:pPr>
      <w:r w:rsidRPr="00CA7BA1">
        <w:rPr>
          <w:i/>
          <w:sz w:val="20"/>
          <w:szCs w:val="20"/>
          <w:lang w:eastAsia="x-none"/>
        </w:rPr>
        <w:t>O</w:t>
      </w:r>
      <w:r w:rsidRPr="00CA7BA1"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20D45DEC" w14:textId="77777777" w:rsidR="006B7C6B" w:rsidRPr="00CA7BA1" w:rsidRDefault="006B7C6B" w:rsidP="006B7C6B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A7BA1">
        <w:rPr>
          <w:lang w:val="id-ID"/>
        </w:rPr>
        <w:t xml:space="preserve">Mengerjakan soal </w:t>
      </w:r>
      <w:r w:rsidRPr="00CA7BA1">
        <w:t>ya</w:t>
      </w:r>
      <w:r w:rsidRPr="00CA7BA1">
        <w:rPr>
          <w:lang w:val="id-ID"/>
        </w:rPr>
        <w:t>ng tidak sesuai dengan tema yang ada di soal,</w:t>
      </w:r>
    </w:p>
    <w:p w14:paraId="0E23F483" w14:textId="77777777" w:rsidR="006B7C6B" w:rsidRPr="00CA7BA1" w:rsidRDefault="006B7C6B" w:rsidP="006B7C6B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CA7BA1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 w:rsidRPr="00CA7BA1">
        <w:rPr>
          <w:rStyle w:val="longtext"/>
          <w:i/>
          <w:sz w:val="18"/>
          <w:szCs w:val="18"/>
        </w:rPr>
        <w:t>case</w:t>
      </w:r>
      <w:r w:rsidRPr="00CA7BA1">
        <w:rPr>
          <w:rStyle w:val="longtext"/>
          <w:i/>
          <w:sz w:val="18"/>
          <w:szCs w:val="18"/>
          <w:lang w:val="id-ID"/>
        </w:rPr>
        <w:t>,</w:t>
      </w:r>
    </w:p>
    <w:p w14:paraId="14680DE6" w14:textId="77777777" w:rsidR="006B7C6B" w:rsidRPr="00CA7BA1" w:rsidRDefault="006B7C6B" w:rsidP="006B7C6B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val="id-ID"/>
        </w:rPr>
        <w:t>Melakukan tindakan kecurangan lainnya,</w:t>
      </w:r>
    </w:p>
    <w:p w14:paraId="76E9EEE4" w14:textId="77777777" w:rsidR="006B7C6B" w:rsidRPr="00CA7BA1" w:rsidRDefault="006B7C6B" w:rsidP="006B7C6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CA7BA1">
        <w:rPr>
          <w:rStyle w:val="longtext"/>
          <w:i/>
          <w:sz w:val="18"/>
          <w:szCs w:val="18"/>
        </w:rPr>
        <w:t>Committing other dishonest actions</w:t>
      </w:r>
      <w:r w:rsidRPr="00CA7BA1">
        <w:rPr>
          <w:rStyle w:val="longtext"/>
          <w:i/>
          <w:sz w:val="18"/>
          <w:szCs w:val="18"/>
          <w:lang w:val="id-ID"/>
        </w:rPr>
        <w:t>,</w:t>
      </w:r>
    </w:p>
    <w:p w14:paraId="077EA5D4" w14:textId="77777777" w:rsidR="006B7C6B" w:rsidRPr="00CA7BA1" w:rsidRDefault="006B7C6B" w:rsidP="006B7C6B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CA7BA1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20AC7961" w14:textId="77777777" w:rsidR="006B7C6B" w:rsidRPr="00CA7BA1" w:rsidRDefault="006B7C6B" w:rsidP="006B7C6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CA7BA1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CA7BA1">
        <w:rPr>
          <w:rStyle w:val="longtext"/>
          <w:i/>
          <w:sz w:val="18"/>
          <w:szCs w:val="18"/>
        </w:rPr>
        <w:t xml:space="preserve">failure </w:t>
      </w:r>
      <w:r w:rsidRPr="00CA7BA1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CA7BA1">
        <w:rPr>
          <w:rStyle w:val="longtext"/>
          <w:i/>
          <w:sz w:val="18"/>
          <w:szCs w:val="18"/>
        </w:rPr>
        <w:t>copied</w:t>
      </w:r>
      <w:r w:rsidRPr="00CA7BA1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13B93D08" w14:textId="77777777" w:rsidR="006B7C6B" w:rsidRPr="00CA7BA1" w:rsidRDefault="006B7C6B" w:rsidP="006B7C6B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446717A0" w14:textId="77777777" w:rsidR="006B7C6B" w:rsidRPr="00CA7BA1" w:rsidRDefault="006B7C6B" w:rsidP="006B7C6B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Jika </w:t>
      </w:r>
      <w:r w:rsidRPr="00CA7BA1">
        <w:t>mahasiswa</w:t>
      </w:r>
      <w:r w:rsidRPr="00CA7BA1">
        <w:rPr>
          <w:lang w:val="id-ID"/>
        </w:rPr>
        <w:t xml:space="preserve"> terbukti melakukan tindakan seperti yang dijelaskan butir 1 di atas, maka </w:t>
      </w:r>
      <w:r w:rsidRPr="00CA7BA1">
        <w:rPr>
          <w:b/>
          <w:bCs/>
          <w:u w:val="single"/>
          <w:lang w:val="id-ID"/>
        </w:rPr>
        <w:t xml:space="preserve">nilai </w:t>
      </w:r>
      <w:r w:rsidRPr="00CA7BA1">
        <w:rPr>
          <w:b/>
          <w:bCs/>
          <w:u w:val="single"/>
        </w:rPr>
        <w:t>mahasiswa</w:t>
      </w:r>
      <w:r w:rsidRPr="00CA7BA1">
        <w:rPr>
          <w:lang w:val="id-ID"/>
        </w:rPr>
        <w:t xml:space="preserve"> yang melakukan kecurangan (menyontek maupun dicontek) akan di –</w:t>
      </w:r>
      <w:r w:rsidRPr="00CA7BA1">
        <w:rPr>
          <w:b/>
          <w:bCs/>
          <w:lang w:val="id-ID"/>
        </w:rPr>
        <w:t xml:space="preserve"> </w:t>
      </w:r>
      <w:r w:rsidRPr="00CA7BA1">
        <w:rPr>
          <w:b/>
          <w:bCs/>
          <w:u w:val="single"/>
          <w:lang w:val="id-ID"/>
        </w:rPr>
        <w:t>NOL</w:t>
      </w:r>
      <w:r w:rsidRPr="00CA7BA1">
        <w:rPr>
          <w:lang w:val="id-ID"/>
        </w:rPr>
        <w:t xml:space="preserve"> – kan.</w:t>
      </w:r>
    </w:p>
    <w:p w14:paraId="4202260C" w14:textId="77777777" w:rsidR="006B7C6B" w:rsidRPr="00CA7BA1" w:rsidRDefault="006B7C6B" w:rsidP="006B7C6B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CA7BA1">
        <w:rPr>
          <w:rStyle w:val="longtext"/>
          <w:i/>
          <w:sz w:val="18"/>
          <w:szCs w:val="18"/>
          <w:lang w:val="id-ID"/>
        </w:rPr>
        <w:t xml:space="preserve">If the </w:t>
      </w:r>
      <w:r w:rsidRPr="00CA7BA1">
        <w:rPr>
          <w:rStyle w:val="longtext"/>
          <w:i/>
          <w:sz w:val="18"/>
          <w:szCs w:val="18"/>
        </w:rPr>
        <w:t>student</w:t>
      </w:r>
      <w:r w:rsidRPr="00CA7BA1">
        <w:rPr>
          <w:rStyle w:val="longtext"/>
          <w:i/>
          <w:sz w:val="18"/>
          <w:szCs w:val="18"/>
          <w:lang w:val="id-ID"/>
        </w:rPr>
        <w:t xml:space="preserve"> is proved to t</w:t>
      </w:r>
      <w:r w:rsidRPr="00CA7BA1"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677A7ACA" w14:textId="77777777" w:rsidR="006B7C6B" w:rsidRPr="00CA7BA1" w:rsidRDefault="006B7C6B" w:rsidP="006B7C6B">
      <w:pPr>
        <w:spacing w:line="360" w:lineRule="auto"/>
        <w:ind w:left="360" w:hanging="360"/>
      </w:pPr>
    </w:p>
    <w:p w14:paraId="60C58ED1" w14:textId="77777777" w:rsidR="006B7C6B" w:rsidRPr="00CA7BA1" w:rsidRDefault="006B7C6B" w:rsidP="006B7C6B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lastRenderedPageBreak/>
        <w:t xml:space="preserve">Perhatikan jadwal pengumpulan </w:t>
      </w:r>
      <w:r w:rsidRPr="00CA7BA1">
        <w:t>jawaban</w:t>
      </w:r>
      <w:r w:rsidRPr="00CA7BA1">
        <w:rPr>
          <w:lang w:val="id-ID"/>
        </w:rPr>
        <w:t xml:space="preserve">, segala jenis pengumpulan </w:t>
      </w:r>
      <w:r w:rsidRPr="00CA7BA1">
        <w:t>jawaban</w:t>
      </w:r>
      <w:r w:rsidRPr="00CA7BA1">
        <w:rPr>
          <w:lang w:val="id-ID"/>
        </w:rPr>
        <w:t xml:space="preserve"> di luar jadwal tidak dilayani.</w:t>
      </w:r>
    </w:p>
    <w:p w14:paraId="1604D64C" w14:textId="77777777" w:rsidR="006B7C6B" w:rsidRPr="00CA7BA1" w:rsidRDefault="006B7C6B" w:rsidP="006B7C6B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CA7BA1"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529DEA70" w14:textId="77777777" w:rsidR="006B7C6B" w:rsidRPr="00CA7BA1" w:rsidRDefault="006B7C6B" w:rsidP="006B7C6B">
      <w:pPr>
        <w:spacing w:after="200" w:line="276" w:lineRule="auto"/>
        <w:rPr>
          <w:lang w:val="id-ID" w:eastAsia="x-none"/>
        </w:rPr>
      </w:pPr>
      <w:bookmarkStart w:id="0" w:name="_Hlk58908782"/>
    </w:p>
    <w:p w14:paraId="0F37B9CF" w14:textId="77777777" w:rsidR="006B7C6B" w:rsidRPr="00CA7BA1" w:rsidRDefault="006B7C6B" w:rsidP="006B7C6B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 w:eastAsia="x-none"/>
        </w:rPr>
        <w:t>Bila Anda tidak membaca peraturan ini, maka Anda dianggap telah membaca dan menyetujuinya</w:t>
      </w:r>
    </w:p>
    <w:p w14:paraId="67DFFBFC" w14:textId="77777777" w:rsidR="006B7C6B" w:rsidRPr="00CA7BA1" w:rsidRDefault="006B7C6B" w:rsidP="006B7C6B">
      <w:pPr>
        <w:spacing w:line="360" w:lineRule="auto"/>
        <w:ind w:left="360"/>
        <w:jc w:val="both"/>
        <w:rPr>
          <w:lang w:val="id-ID"/>
        </w:rPr>
      </w:pPr>
      <w:r w:rsidRPr="00CA7BA1">
        <w:rPr>
          <w:i/>
          <w:sz w:val="20"/>
          <w:szCs w:val="20"/>
          <w:lang w:val="id-ID" w:eastAsia="x-none"/>
        </w:rPr>
        <w:t xml:space="preserve">If you </w:t>
      </w:r>
      <w:r w:rsidRPr="00CA7BA1">
        <w:rPr>
          <w:i/>
          <w:sz w:val="20"/>
          <w:szCs w:val="20"/>
          <w:lang w:val="x-none" w:eastAsia="x-none"/>
        </w:rPr>
        <w:t xml:space="preserve">have </w:t>
      </w:r>
      <w:r w:rsidRPr="00CA7BA1">
        <w:rPr>
          <w:i/>
          <w:sz w:val="20"/>
          <w:szCs w:val="20"/>
          <w:lang w:val="id-ID" w:eastAsia="x-none"/>
        </w:rPr>
        <w:t xml:space="preserve">missed to read these regulations, </w:t>
      </w:r>
      <w:r w:rsidRPr="00CA7BA1">
        <w:rPr>
          <w:i/>
          <w:sz w:val="20"/>
          <w:szCs w:val="20"/>
          <w:lang w:val="x-none" w:eastAsia="x-none"/>
        </w:rPr>
        <w:t xml:space="preserve">so </w:t>
      </w:r>
      <w:r w:rsidRPr="00CA7BA1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CA7BA1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CA7BA1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CA7BA1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CA7BA1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16D2DED2" w14:textId="77777777" w:rsidR="006B7C6B" w:rsidRPr="00CA7BA1" w:rsidRDefault="006B7C6B" w:rsidP="006B7C6B">
      <w:pPr>
        <w:spacing w:line="360" w:lineRule="auto"/>
        <w:ind w:left="360"/>
        <w:jc w:val="both"/>
        <w:rPr>
          <w:lang w:val="id-ID"/>
        </w:rPr>
      </w:pPr>
    </w:p>
    <w:p w14:paraId="32BAE3D3" w14:textId="77777777" w:rsidR="006B7C6B" w:rsidRPr="00CA7BA1" w:rsidRDefault="006B7C6B" w:rsidP="006B7C6B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>Persentase penilaiaan untuk matakuliah in</w:t>
      </w:r>
      <w:r w:rsidRPr="00CA7BA1">
        <w:t>i</w:t>
      </w:r>
      <w:r w:rsidRPr="00CA7BA1">
        <w:rPr>
          <w:lang w:val="id-ID"/>
        </w:rPr>
        <w:t xml:space="preserve"> adalah sebagai berikut: </w:t>
      </w:r>
    </w:p>
    <w:p w14:paraId="46C2DEB5" w14:textId="77777777" w:rsidR="006B7C6B" w:rsidRPr="00CA7BA1" w:rsidRDefault="006B7C6B" w:rsidP="006B7C6B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CA7BA1"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6B7C6B" w:rsidRPr="00CA7BA1" w14:paraId="73DDA9AF" w14:textId="77777777" w:rsidTr="002B54F6">
        <w:tc>
          <w:tcPr>
            <w:tcW w:w="1800" w:type="dxa"/>
            <w:shd w:val="clear" w:color="auto" w:fill="D9D9D9" w:themeFill="background1" w:themeFillShade="D9"/>
          </w:tcPr>
          <w:p w14:paraId="3CE6A36A" w14:textId="77777777" w:rsidR="006B7C6B" w:rsidRPr="00CA7BA1" w:rsidRDefault="006B7C6B" w:rsidP="002B54F6">
            <w:pPr>
              <w:jc w:val="center"/>
              <w:rPr>
                <w:b/>
                <w:bCs/>
              </w:rPr>
            </w:pPr>
            <w:r w:rsidRPr="00CA7BA1">
              <w:rPr>
                <w:b/>
                <w:bCs/>
              </w:rPr>
              <w:t>Tugas Mandiri</w:t>
            </w:r>
          </w:p>
          <w:p w14:paraId="7717F54B" w14:textId="77777777" w:rsidR="006B7C6B" w:rsidRPr="00CA7BA1" w:rsidRDefault="006B7C6B" w:rsidP="002B54F6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2A2BA4" w14:textId="77777777" w:rsidR="006B7C6B" w:rsidRPr="00CA7BA1" w:rsidRDefault="006B7C6B" w:rsidP="002B54F6">
            <w:pPr>
              <w:jc w:val="center"/>
              <w:rPr>
                <w:b/>
                <w:bCs/>
              </w:rPr>
            </w:pPr>
            <w:r w:rsidRPr="00CA7BA1">
              <w:rPr>
                <w:b/>
                <w:bCs/>
              </w:rPr>
              <w:t>Proyek</w:t>
            </w:r>
          </w:p>
          <w:p w14:paraId="05D913EA" w14:textId="77777777" w:rsidR="006B7C6B" w:rsidRPr="00CA7BA1" w:rsidRDefault="006B7C6B" w:rsidP="002B54F6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6B7C6B" w:rsidRPr="00CA7BA1" w14:paraId="1F8CAFE6" w14:textId="77777777" w:rsidTr="002B54F6">
        <w:trPr>
          <w:trHeight w:val="422"/>
        </w:trPr>
        <w:tc>
          <w:tcPr>
            <w:tcW w:w="1800" w:type="dxa"/>
            <w:vAlign w:val="center"/>
          </w:tcPr>
          <w:p w14:paraId="19C388D3" w14:textId="77777777" w:rsidR="006B7C6B" w:rsidRPr="00CA7BA1" w:rsidRDefault="006B7C6B" w:rsidP="002B54F6">
            <w:pPr>
              <w:jc w:val="center"/>
              <w:rPr>
                <w:bCs/>
              </w:rPr>
            </w:pPr>
            <w:r w:rsidRPr="00CA7BA1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7D64D001" w14:textId="77777777" w:rsidR="006B7C6B" w:rsidRPr="00CA7BA1" w:rsidRDefault="006B7C6B" w:rsidP="002B54F6">
            <w:pPr>
              <w:jc w:val="center"/>
              <w:rPr>
                <w:bCs/>
              </w:rPr>
            </w:pPr>
            <w:r w:rsidRPr="00CA7BA1">
              <w:rPr>
                <w:bCs/>
              </w:rPr>
              <w:t>60%</w:t>
            </w:r>
          </w:p>
        </w:tc>
      </w:tr>
    </w:tbl>
    <w:p w14:paraId="7344D601" w14:textId="77777777" w:rsidR="006B7C6B" w:rsidRPr="00CA7BA1" w:rsidRDefault="006B7C6B" w:rsidP="006B7C6B">
      <w:pPr>
        <w:spacing w:line="360" w:lineRule="auto"/>
        <w:ind w:left="360"/>
        <w:jc w:val="both"/>
        <w:rPr>
          <w:lang w:val="id-ID"/>
        </w:rPr>
      </w:pPr>
    </w:p>
    <w:p w14:paraId="32D2E132" w14:textId="77777777" w:rsidR="006B7C6B" w:rsidRPr="00CA7BA1" w:rsidRDefault="006B7C6B" w:rsidP="006B7C6B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Software yang digunakan </w:t>
      </w:r>
      <w:r w:rsidRPr="00CA7BA1">
        <w:t xml:space="preserve">pada matakuliah ini adalah sebagai berikut: </w:t>
      </w:r>
    </w:p>
    <w:p w14:paraId="5F160651" w14:textId="77777777" w:rsidR="006B7C6B" w:rsidRPr="00CA7BA1" w:rsidRDefault="006B7C6B" w:rsidP="006B7C6B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CA7BA1"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6B7C6B" w:rsidRPr="00CA7BA1" w14:paraId="476A04F4" w14:textId="77777777" w:rsidTr="002B54F6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6AFD3261" w14:textId="77777777" w:rsidR="006B7C6B" w:rsidRPr="00CA7BA1" w:rsidRDefault="006B7C6B" w:rsidP="002B54F6">
            <w:pPr>
              <w:jc w:val="center"/>
              <w:rPr>
                <w:b/>
                <w:bCs/>
                <w:szCs w:val="18"/>
              </w:rPr>
            </w:pPr>
            <w:r w:rsidRPr="00CA7BA1">
              <w:rPr>
                <w:b/>
                <w:bCs/>
                <w:szCs w:val="18"/>
              </w:rPr>
              <w:t>Software</w:t>
            </w:r>
          </w:p>
          <w:p w14:paraId="0E82B518" w14:textId="77777777" w:rsidR="006B7C6B" w:rsidRPr="00CA7BA1" w:rsidRDefault="006B7C6B" w:rsidP="002B54F6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6B7C6B" w:rsidRPr="00CA7BA1" w14:paraId="6A462495" w14:textId="77777777" w:rsidTr="002B54F6">
        <w:trPr>
          <w:trHeight w:val="773"/>
        </w:trPr>
        <w:tc>
          <w:tcPr>
            <w:tcW w:w="4410" w:type="dxa"/>
            <w:vAlign w:val="center"/>
          </w:tcPr>
          <w:p w14:paraId="494CD710" w14:textId="77777777" w:rsidR="006B7C6B" w:rsidRPr="00145AC4" w:rsidRDefault="006B7C6B" w:rsidP="002B54F6">
            <w:pPr>
              <w:rPr>
                <w:color w:val="000000"/>
              </w:rPr>
            </w:pPr>
            <w:r>
              <w:rPr>
                <w:color w:val="000000"/>
              </w:rPr>
              <w:t>Adobe Photoshop CC 2020</w:t>
            </w:r>
          </w:p>
          <w:p w14:paraId="23E35329" w14:textId="77777777" w:rsidR="006B7C6B" w:rsidRDefault="006B7C6B" w:rsidP="002B54F6">
            <w:pPr>
              <w:rPr>
                <w:color w:val="000000"/>
              </w:rPr>
            </w:pPr>
            <w:r>
              <w:rPr>
                <w:color w:val="000000"/>
              </w:rPr>
              <w:t>Visual Studio Code</w:t>
            </w:r>
          </w:p>
          <w:p w14:paraId="62FA1745" w14:textId="77777777" w:rsidR="006B7C6B" w:rsidRPr="00145AC4" w:rsidRDefault="006B7C6B" w:rsidP="002B54F6">
            <w:pPr>
              <w:rPr>
                <w:color w:val="000000"/>
              </w:rPr>
            </w:pPr>
            <w:r>
              <w:rPr>
                <w:color w:val="000000"/>
              </w:rPr>
              <w:t>jQuery 3.5.1</w:t>
            </w:r>
          </w:p>
          <w:p w14:paraId="2F5BA7EE" w14:textId="77777777" w:rsidR="006B7C6B" w:rsidRPr="00CA7BA1" w:rsidRDefault="006B7C6B" w:rsidP="002B54F6">
            <w:pPr>
              <w:rPr>
                <w:bCs/>
              </w:rPr>
            </w:pPr>
            <w:r w:rsidRPr="00CA7BA1">
              <w:rPr>
                <w:color w:val="000000"/>
                <w:lang w:val="id-ID"/>
              </w:rPr>
              <w:t>Firefox / Chrome</w:t>
            </w:r>
          </w:p>
        </w:tc>
      </w:tr>
    </w:tbl>
    <w:p w14:paraId="1FF66124" w14:textId="77777777" w:rsidR="006B7C6B" w:rsidRPr="00CA7BA1" w:rsidRDefault="006B7C6B" w:rsidP="006B7C6B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 file yang harus disertakan dalam pengumpulan tugas mandiri, proyek, dan uap untuk matakuliah ini adalah sebagai berikut:</w:t>
      </w:r>
    </w:p>
    <w:p w14:paraId="49F962F7" w14:textId="77777777" w:rsidR="006B7C6B" w:rsidRPr="00CA7BA1" w:rsidRDefault="006B7C6B" w:rsidP="006B7C6B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CA7BA1">
        <w:rPr>
          <w:rStyle w:val="longtext"/>
          <w:i/>
          <w:iCs/>
          <w:sz w:val="18"/>
          <w:szCs w:val="18"/>
        </w:rPr>
        <w:t xml:space="preserve">File extensions should be included in assignment project and final exam collection for this subject are described as follows: </w:t>
      </w:r>
    </w:p>
    <w:tbl>
      <w:tblPr>
        <w:tblStyle w:val="TableGrid"/>
        <w:tblW w:w="6010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6B7C6B" w:rsidRPr="00CA7BA1" w14:paraId="480939B8" w14:textId="77777777" w:rsidTr="002B54F6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7F56831B" w14:textId="77777777" w:rsidR="006B7C6B" w:rsidRPr="00CA7BA1" w:rsidRDefault="006B7C6B" w:rsidP="002B54F6">
            <w:pPr>
              <w:jc w:val="center"/>
              <w:rPr>
                <w:b/>
                <w:bCs/>
                <w:szCs w:val="18"/>
              </w:rPr>
            </w:pPr>
            <w:r w:rsidRPr="00CA7BA1">
              <w:rPr>
                <w:b/>
                <w:bCs/>
                <w:szCs w:val="18"/>
              </w:rPr>
              <w:t>Tugas Mandiri</w:t>
            </w:r>
          </w:p>
          <w:p w14:paraId="34F099CC" w14:textId="77777777" w:rsidR="006B7C6B" w:rsidRPr="00CA7BA1" w:rsidRDefault="006B7C6B" w:rsidP="002B54F6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0D48EBAC" w14:textId="77777777" w:rsidR="006B7C6B" w:rsidRPr="00CA7BA1" w:rsidRDefault="006B7C6B" w:rsidP="002B54F6">
            <w:pPr>
              <w:jc w:val="center"/>
              <w:rPr>
                <w:b/>
                <w:bCs/>
                <w:szCs w:val="18"/>
              </w:rPr>
            </w:pPr>
            <w:r w:rsidRPr="00CA7BA1">
              <w:rPr>
                <w:b/>
                <w:bCs/>
                <w:szCs w:val="18"/>
              </w:rPr>
              <w:t>Proyek</w:t>
            </w:r>
          </w:p>
          <w:p w14:paraId="4185E0AE" w14:textId="77777777" w:rsidR="006B7C6B" w:rsidRPr="00CA7BA1" w:rsidRDefault="006B7C6B" w:rsidP="002B54F6">
            <w:pPr>
              <w:jc w:val="center"/>
              <w:rPr>
                <w:b/>
                <w:bCs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6B7C6B" w:rsidRPr="00CA7BA1" w14:paraId="4D5C108A" w14:textId="77777777" w:rsidTr="002B54F6">
        <w:trPr>
          <w:trHeight w:val="620"/>
        </w:trPr>
        <w:tc>
          <w:tcPr>
            <w:tcW w:w="3005" w:type="dxa"/>
            <w:vAlign w:val="center"/>
          </w:tcPr>
          <w:p w14:paraId="24F81EC3" w14:textId="77777777" w:rsidR="006B7C6B" w:rsidRPr="00CA7BA1" w:rsidRDefault="006B7C6B" w:rsidP="002B54F6">
            <w:pPr>
              <w:rPr>
                <w:bCs/>
              </w:rPr>
            </w:pPr>
            <w:r w:rsidRPr="00AD23FE">
              <w:rPr>
                <w:bCs/>
              </w:rPr>
              <w:t>PSD, HTML, CSS, Image Files (JPG / PNG)</w:t>
            </w:r>
          </w:p>
        </w:tc>
        <w:tc>
          <w:tcPr>
            <w:tcW w:w="3005" w:type="dxa"/>
            <w:vAlign w:val="center"/>
          </w:tcPr>
          <w:p w14:paraId="5DC0ED4A" w14:textId="77777777" w:rsidR="006B7C6B" w:rsidRPr="00CA7BA1" w:rsidRDefault="006B7C6B" w:rsidP="002B54F6">
            <w:pPr>
              <w:rPr>
                <w:bCs/>
              </w:rPr>
            </w:pPr>
            <w:r w:rsidRPr="00E80E43">
              <w:rPr>
                <w:bCs/>
              </w:rPr>
              <w:t>PSD, HTML, CSS, JS, Image Files (JPG / PNG)</w:t>
            </w:r>
          </w:p>
        </w:tc>
      </w:tr>
    </w:tbl>
    <w:p w14:paraId="5FF3641C" w14:textId="77777777" w:rsidR="006B7C6B" w:rsidRDefault="006B7C6B" w:rsidP="006B7C6B">
      <w:pPr>
        <w:rPr>
          <w:lang w:val="id-ID"/>
        </w:rPr>
      </w:pPr>
    </w:p>
    <w:p w14:paraId="1754682E" w14:textId="77777777" w:rsidR="006B7C6B" w:rsidRDefault="006B7C6B" w:rsidP="006B7C6B">
      <w:pPr>
        <w:rPr>
          <w:lang w:val="id-ID"/>
        </w:rPr>
      </w:pPr>
      <w:r>
        <w:rPr>
          <w:lang w:val="id-ID"/>
        </w:rPr>
        <w:tab/>
      </w:r>
    </w:p>
    <w:p w14:paraId="2113E12B" w14:textId="77777777" w:rsidR="006B7C6B" w:rsidRPr="00876A58" w:rsidRDefault="006B7C6B" w:rsidP="005B66A9">
      <w:pPr>
        <w:rPr>
          <w:lang w:val="id-ID"/>
        </w:rPr>
      </w:pPr>
    </w:p>
    <w:p w14:paraId="066F0C48" w14:textId="77777777" w:rsidR="00A022CF" w:rsidRDefault="00A022CF" w:rsidP="00A022CF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0D93C60C" w14:textId="77777777" w:rsidR="006B7C6B" w:rsidRDefault="006B7C6B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6D36E877" w14:textId="336A3C30" w:rsidR="00A022CF" w:rsidRPr="00876A58" w:rsidRDefault="00A022CF" w:rsidP="00A022CF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6E8113EA" w14:textId="77777777" w:rsidR="00A022CF" w:rsidRPr="00876A58" w:rsidRDefault="00A022CF" w:rsidP="00A022CF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14:paraId="68E5ED6B" w14:textId="77777777" w:rsidR="00A022CF" w:rsidRDefault="00A022CF" w:rsidP="00A022CF">
      <w:pPr>
        <w:rPr>
          <w:lang w:val="id-ID"/>
        </w:rPr>
      </w:pPr>
    </w:p>
    <w:p w14:paraId="57D213FC" w14:textId="77777777" w:rsidR="00A022CF" w:rsidRDefault="00934D50" w:rsidP="002D03F7">
      <w:pPr>
        <w:spacing w:line="360" w:lineRule="auto"/>
        <w:jc w:val="center"/>
        <w:rPr>
          <w:b/>
        </w:rPr>
      </w:pPr>
      <w:r>
        <w:rPr>
          <w:b/>
        </w:rPr>
        <w:t>FO</w:t>
      </w:r>
      <w:r w:rsidR="00712051">
        <w:rPr>
          <w:b/>
        </w:rPr>
        <w:t>rtnight</w:t>
      </w:r>
    </w:p>
    <w:p w14:paraId="31559CE3" w14:textId="77777777" w:rsidR="00DB1C29" w:rsidRPr="00772768" w:rsidRDefault="00DB1C29" w:rsidP="002D03F7">
      <w:pPr>
        <w:spacing w:line="360" w:lineRule="auto"/>
        <w:jc w:val="center"/>
        <w:rPr>
          <w:b/>
        </w:rPr>
      </w:pPr>
    </w:p>
    <w:p w14:paraId="3C709159" w14:textId="77777777" w:rsidR="00BC6DE8" w:rsidRPr="00712051" w:rsidRDefault="00D165DF" w:rsidP="002D03F7">
      <w:pPr>
        <w:spacing w:line="360" w:lineRule="auto"/>
        <w:jc w:val="both"/>
      </w:pPr>
      <w:r>
        <w:tab/>
      </w:r>
      <w:r w:rsidR="00934D50">
        <w:rPr>
          <w:b/>
        </w:rPr>
        <w:t>FO</w:t>
      </w:r>
      <w:r w:rsidR="00712051">
        <w:rPr>
          <w:b/>
        </w:rPr>
        <w:t xml:space="preserve">rtnight </w:t>
      </w:r>
      <w:r w:rsidR="00712051" w:rsidRPr="0020324F">
        <w:t>Battle Royale</w:t>
      </w:r>
      <w:r w:rsidR="00C627C8">
        <w:t xml:space="preserve"> is </w:t>
      </w:r>
      <w:r w:rsidR="004B44A3">
        <w:t xml:space="preserve">a </w:t>
      </w:r>
      <w:r w:rsidR="00C627C8">
        <w:t>f</w:t>
      </w:r>
      <w:r w:rsidR="00712051">
        <w:t xml:space="preserve">ree 1000-player </w:t>
      </w:r>
      <w:r w:rsidR="00B00E93">
        <w:t>PVP</w:t>
      </w:r>
      <w:r w:rsidR="00712051">
        <w:t xml:space="preserve"> mode in </w:t>
      </w:r>
      <w:r w:rsidR="00934D50">
        <w:rPr>
          <w:b/>
        </w:rPr>
        <w:t>FO</w:t>
      </w:r>
      <w:r w:rsidR="00712051" w:rsidRPr="00712051">
        <w:rPr>
          <w:b/>
        </w:rPr>
        <w:t>rtnight</w:t>
      </w:r>
      <w:r w:rsidR="002D03F7">
        <w:t>.</w:t>
      </w:r>
      <w:r w:rsidR="00473C2D">
        <w:t xml:space="preserve"> One giant map. </w:t>
      </w:r>
      <w:r w:rsidR="00712051">
        <w:t>A b</w:t>
      </w:r>
      <w:r w:rsidR="00B00E93">
        <w:t xml:space="preserve">attle </w:t>
      </w:r>
      <w:r w:rsidR="0020324F">
        <w:t>bus</w:t>
      </w:r>
      <w:r w:rsidR="00B00E93">
        <w:t>.</w:t>
      </w:r>
      <w:r w:rsidR="0020324F">
        <w:t xml:space="preserve"> </w:t>
      </w:r>
      <w:r w:rsidR="00934D50">
        <w:rPr>
          <w:b/>
        </w:rPr>
        <w:t>FO</w:t>
      </w:r>
      <w:r w:rsidR="00712051">
        <w:rPr>
          <w:b/>
        </w:rPr>
        <w:t>rtnight</w:t>
      </w:r>
      <w:r w:rsidR="00712051">
        <w:t xml:space="preserve"> building skills and destructible environments </w:t>
      </w:r>
      <w:r w:rsidR="0020324F">
        <w:t>combined with intense P</w:t>
      </w:r>
      <w:r w:rsidR="00B00E93">
        <w:t>V</w:t>
      </w:r>
      <w:r w:rsidR="0020324F">
        <w:t>P combat. The last one standing wins. Available on PC, PlayStation 4, Xbox One, Android &amp; Mac.</w:t>
      </w:r>
    </w:p>
    <w:p w14:paraId="4584D7DA" w14:textId="77777777" w:rsidR="002D03F7" w:rsidRPr="00F610EC" w:rsidRDefault="002D03F7" w:rsidP="002D03F7">
      <w:pPr>
        <w:spacing w:line="360" w:lineRule="auto"/>
        <w:jc w:val="both"/>
      </w:pPr>
      <w:r>
        <w:tab/>
      </w:r>
      <w:r w:rsidR="001546F5">
        <w:t>Recently</w:t>
      </w:r>
      <w:r w:rsidR="006624F9">
        <w:t xml:space="preserve">, </w:t>
      </w:r>
      <w:r w:rsidR="00934D50">
        <w:rPr>
          <w:b/>
        </w:rPr>
        <w:t>FO</w:t>
      </w:r>
      <w:r w:rsidR="0020324F">
        <w:rPr>
          <w:b/>
        </w:rPr>
        <w:t xml:space="preserve">rtnight </w:t>
      </w:r>
      <w:r w:rsidR="0020324F" w:rsidRPr="0020324F">
        <w:t>Battle Royale</w:t>
      </w:r>
      <w:r w:rsidR="0020324F">
        <w:t xml:space="preserve"> is trending game in</w:t>
      </w:r>
      <w:r w:rsidR="000F3BCA">
        <w:t xml:space="preserve"> Europe</w:t>
      </w:r>
      <w:r w:rsidR="0020324F">
        <w:t xml:space="preserve"> and now on</w:t>
      </w:r>
      <w:r w:rsidR="00E54003">
        <w:t xml:space="preserve"> </w:t>
      </w:r>
      <w:r w:rsidR="00934D50">
        <w:rPr>
          <w:b/>
        </w:rPr>
        <w:t>FO</w:t>
      </w:r>
      <w:r w:rsidR="00E54003">
        <w:rPr>
          <w:b/>
        </w:rPr>
        <w:t xml:space="preserve">rtnight </w:t>
      </w:r>
      <w:r w:rsidR="00CD0D00">
        <w:t>developer decide</w:t>
      </w:r>
      <w:r w:rsidR="00D34D6F">
        <w:t>s</w:t>
      </w:r>
      <w:r w:rsidR="00E54003">
        <w:t xml:space="preserve"> to expand its game abroad in Asia.</w:t>
      </w:r>
      <w:r w:rsidR="0020324F">
        <w:t xml:space="preserve"> </w:t>
      </w:r>
      <w:r w:rsidR="00934D50">
        <w:rPr>
          <w:b/>
        </w:rPr>
        <w:t>FO</w:t>
      </w:r>
      <w:r w:rsidR="0020324F" w:rsidRPr="0020324F">
        <w:rPr>
          <w:b/>
        </w:rPr>
        <w:t>rtnight</w:t>
      </w:r>
      <w:r w:rsidR="00313A99">
        <w:t xml:space="preserve"> developer want </w:t>
      </w:r>
      <w:r w:rsidR="0020324F">
        <w:t xml:space="preserve">to find someone to create an advertising website to develop </w:t>
      </w:r>
      <w:r w:rsidR="00934D50">
        <w:rPr>
          <w:b/>
        </w:rPr>
        <w:t>FO</w:t>
      </w:r>
      <w:r w:rsidR="0020324F" w:rsidRPr="0020324F">
        <w:rPr>
          <w:b/>
        </w:rPr>
        <w:t>r</w:t>
      </w:r>
      <w:r w:rsidR="00B00E93">
        <w:rPr>
          <w:b/>
        </w:rPr>
        <w:t>t</w:t>
      </w:r>
      <w:r w:rsidR="0020324F" w:rsidRPr="0020324F">
        <w:rPr>
          <w:b/>
        </w:rPr>
        <w:t>night</w:t>
      </w:r>
      <w:r w:rsidR="00313A99">
        <w:t xml:space="preserve"> game in Asia</w:t>
      </w:r>
      <w:r w:rsidR="0020324F">
        <w:t xml:space="preserve">. </w:t>
      </w:r>
      <w:r w:rsidR="00934D50">
        <w:rPr>
          <w:b/>
        </w:rPr>
        <w:t>FO</w:t>
      </w:r>
      <w:r w:rsidR="00875522">
        <w:rPr>
          <w:b/>
        </w:rPr>
        <w:t xml:space="preserve">rtnight </w:t>
      </w:r>
      <w:r w:rsidR="00313A99">
        <w:t>we</w:t>
      </w:r>
      <w:r w:rsidR="00875522">
        <w:t xml:space="preserve">bsite will provide a </w:t>
      </w:r>
      <w:r w:rsidR="00875522">
        <w:rPr>
          <w:b/>
        </w:rPr>
        <w:t xml:space="preserve">home page </w:t>
      </w:r>
      <w:r w:rsidR="00875522">
        <w:t xml:space="preserve">and </w:t>
      </w:r>
      <w:r w:rsidR="00875522">
        <w:rPr>
          <w:b/>
        </w:rPr>
        <w:t>sign up page.</w:t>
      </w:r>
      <w:r w:rsidR="00F610EC">
        <w:rPr>
          <w:b/>
        </w:rPr>
        <w:t xml:space="preserve"> </w:t>
      </w:r>
      <w:r w:rsidR="00F610EC">
        <w:t xml:space="preserve">To </w:t>
      </w:r>
      <w:r w:rsidR="00D641D4">
        <w:t>sign up</w:t>
      </w:r>
      <w:r w:rsidR="00F610EC">
        <w:t xml:space="preserve">, they need to fill in the </w:t>
      </w:r>
      <w:r w:rsidR="00B23F9C">
        <w:rPr>
          <w:b/>
        </w:rPr>
        <w:t>email</w:t>
      </w:r>
      <w:r w:rsidR="00B23F9C">
        <w:t xml:space="preserve">, </w:t>
      </w:r>
      <w:r w:rsidR="00B23F9C" w:rsidRPr="00B23F9C">
        <w:rPr>
          <w:b/>
        </w:rPr>
        <w:t>password</w:t>
      </w:r>
      <w:r w:rsidR="00B23F9C">
        <w:t xml:space="preserve">, </w:t>
      </w:r>
      <w:r w:rsidR="00B23F9C">
        <w:rPr>
          <w:b/>
        </w:rPr>
        <w:t>gender</w:t>
      </w:r>
      <w:r w:rsidR="00C816C9">
        <w:t xml:space="preserve">, </w:t>
      </w:r>
      <w:r w:rsidR="00B23F9C">
        <w:rPr>
          <w:b/>
        </w:rPr>
        <w:t>country</w:t>
      </w:r>
      <w:r w:rsidR="00C816C9">
        <w:t xml:space="preserve">, </w:t>
      </w:r>
      <w:r w:rsidR="00C816C9">
        <w:rPr>
          <w:b/>
        </w:rPr>
        <w:t>and agreement</w:t>
      </w:r>
      <w:r w:rsidR="006B16E5">
        <w:rPr>
          <w:b/>
        </w:rPr>
        <w:t xml:space="preserve"> fields</w:t>
      </w:r>
      <w:r w:rsidR="001201E1">
        <w:t>.</w:t>
      </w:r>
    </w:p>
    <w:p w14:paraId="14599BD7" w14:textId="77777777" w:rsidR="00CF4A7B" w:rsidRDefault="00536748" w:rsidP="00CF4A7B">
      <w:pPr>
        <w:spacing w:line="360" w:lineRule="auto"/>
        <w:ind w:firstLine="720"/>
        <w:jc w:val="both"/>
      </w:pPr>
      <w:r>
        <w:t>The customer segment is</w:t>
      </w:r>
      <w:r w:rsidR="009F7C2F">
        <w:t xml:space="preserve"> for</w:t>
      </w:r>
      <w:r w:rsidR="00B00E93">
        <w:t xml:space="preserve"> everyone who likes to play game in PVP mode from </w:t>
      </w:r>
      <w:r w:rsidR="00B00E93" w:rsidRPr="00694EE0">
        <w:t>all gender and all ages</w:t>
      </w:r>
      <w:r w:rsidR="00694EE0">
        <w:t xml:space="preserve">. </w:t>
      </w:r>
      <w:r w:rsidR="00644667">
        <w:t xml:space="preserve">You </w:t>
      </w:r>
      <w:r w:rsidR="00476561">
        <w:t xml:space="preserve">have to </w:t>
      </w:r>
      <w:r w:rsidR="00644667">
        <w:t xml:space="preserve">ensure that your design is </w:t>
      </w:r>
      <w:r w:rsidR="00644667" w:rsidRPr="003D1501">
        <w:rPr>
          <w:b/>
        </w:rPr>
        <w:t>suitable</w:t>
      </w:r>
      <w:r w:rsidR="00644667">
        <w:t xml:space="preserve"> for all visitors and ensure that the visitors can </w:t>
      </w:r>
      <w:r w:rsidR="00644667" w:rsidRPr="003D1501">
        <w:rPr>
          <w:b/>
        </w:rPr>
        <w:t>navigate</w:t>
      </w:r>
      <w:r w:rsidR="00644667">
        <w:t xml:space="preserve"> and </w:t>
      </w:r>
      <w:r w:rsidR="00644667" w:rsidRPr="003D1501">
        <w:rPr>
          <w:b/>
        </w:rPr>
        <w:t>interact</w:t>
      </w:r>
      <w:r w:rsidR="00644667">
        <w:t xml:space="preserve"> with the w</w:t>
      </w:r>
      <w:r w:rsidR="00D63E62">
        <w:t>ebsite without any problem. It is</w:t>
      </w:r>
      <w:r w:rsidR="00644667">
        <w:t xml:space="preserve"> important to ensure your button appears </w:t>
      </w:r>
      <w:r w:rsidR="00644667" w:rsidRPr="00AF7195">
        <w:rPr>
          <w:b/>
        </w:rPr>
        <w:t>clickable</w:t>
      </w:r>
      <w:r w:rsidR="00644667">
        <w:t xml:space="preserve"> and </w:t>
      </w:r>
      <w:r w:rsidR="00644667" w:rsidRPr="00AF7195">
        <w:rPr>
          <w:b/>
        </w:rPr>
        <w:t>visible</w:t>
      </w:r>
      <w:r w:rsidR="00644667">
        <w:t>.</w:t>
      </w:r>
    </w:p>
    <w:p w14:paraId="4CBC522F" w14:textId="77777777" w:rsidR="00972F7B" w:rsidRDefault="00934D50" w:rsidP="00972F7B">
      <w:pPr>
        <w:spacing w:line="360" w:lineRule="auto"/>
        <w:ind w:firstLine="720"/>
        <w:jc w:val="both"/>
      </w:pPr>
      <w:r>
        <w:rPr>
          <w:b/>
        </w:rPr>
        <w:t>FO</w:t>
      </w:r>
      <w:r w:rsidR="0014715D">
        <w:rPr>
          <w:b/>
        </w:rPr>
        <w:t>rtnight</w:t>
      </w:r>
      <w:r w:rsidR="0014715D">
        <w:t xml:space="preserve"> owner has already provides</w:t>
      </w:r>
      <w:r w:rsidR="00CF4A7B">
        <w:t xml:space="preserve"> you with the </w:t>
      </w:r>
      <w:r w:rsidR="00CF4A7B" w:rsidRPr="00380D21">
        <w:rPr>
          <w:b/>
        </w:rPr>
        <w:t>blueprint</w:t>
      </w:r>
      <w:r w:rsidR="00CF4A7B">
        <w:t xml:space="preserve">. Your task is to slice the </w:t>
      </w:r>
      <w:r w:rsidR="00CF4A7B" w:rsidRPr="00380D21">
        <w:rPr>
          <w:b/>
        </w:rPr>
        <w:t>blueprint</w:t>
      </w:r>
      <w:r w:rsidR="00CF4A7B">
        <w:t xml:space="preserve"> and use it as reference for your website. As soon as you have finished the </w:t>
      </w:r>
      <w:r w:rsidR="00CF4A7B" w:rsidRPr="00380D21">
        <w:rPr>
          <w:b/>
        </w:rPr>
        <w:t>blueprint</w:t>
      </w:r>
      <w:r w:rsidR="00CF4A7B">
        <w:t xml:space="preserve">, you can start the development on the website. You need to create </w:t>
      </w:r>
      <w:r w:rsidR="00CF4A7B" w:rsidRPr="00380D21">
        <w:rPr>
          <w:b/>
        </w:rPr>
        <w:t>website</w:t>
      </w:r>
      <w:r w:rsidR="00CF4A7B">
        <w:t xml:space="preserve"> of </w:t>
      </w:r>
      <w:r w:rsidR="00CF4A7B" w:rsidRPr="00380D21">
        <w:rPr>
          <w:b/>
        </w:rPr>
        <w:t>2 pages</w:t>
      </w:r>
      <w:r w:rsidR="00CF4A7B">
        <w:t xml:space="preserve"> with the following requirements:</w:t>
      </w:r>
    </w:p>
    <w:p w14:paraId="6FA9AF0F" w14:textId="77777777" w:rsidR="00DB1C29" w:rsidRPr="00064156" w:rsidRDefault="00DB1C29" w:rsidP="00DB1C29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Add </w:t>
      </w:r>
      <w:r w:rsidRPr="0010501D">
        <w:rPr>
          <w:rStyle w:val="shorttext"/>
          <w:b/>
        </w:rPr>
        <w:t>accurate link</w:t>
      </w:r>
      <w:r>
        <w:rPr>
          <w:rStyle w:val="shorttext"/>
        </w:rPr>
        <w:t xml:space="preserve"> to redirect user between the pages</w:t>
      </w:r>
      <w:r>
        <w:t>.</w:t>
      </w:r>
      <w:r>
        <w:rPr>
          <w:rStyle w:val="mediumtext"/>
        </w:rPr>
        <w:t xml:space="preserve"> </w:t>
      </w:r>
    </w:p>
    <w:p w14:paraId="5BADD86B" w14:textId="77777777" w:rsidR="00DB1C29" w:rsidRDefault="00DB1C29" w:rsidP="00DB1C29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Provide 2 links for their </w:t>
      </w:r>
      <w:r w:rsidRPr="00064156">
        <w:rPr>
          <w:b/>
        </w:rPr>
        <w:t>social</w:t>
      </w:r>
      <w:r>
        <w:t xml:space="preserve"> </w:t>
      </w:r>
      <w:r w:rsidRPr="00064156">
        <w:rPr>
          <w:b/>
        </w:rPr>
        <w:t>media</w:t>
      </w:r>
      <w:r>
        <w:t xml:space="preserve"> </w:t>
      </w:r>
      <w:r w:rsidRPr="00064156">
        <w:rPr>
          <w:b/>
        </w:rPr>
        <w:t>account</w:t>
      </w:r>
      <w:r>
        <w:t xml:space="preserve"> such as </w:t>
      </w:r>
      <w:r w:rsidRPr="00064156">
        <w:rPr>
          <w:b/>
        </w:rPr>
        <w:t>Facebook</w:t>
      </w:r>
      <w:r>
        <w:t xml:space="preserve"> and </w:t>
      </w:r>
      <w:r w:rsidR="004B22CB">
        <w:rPr>
          <w:b/>
        </w:rPr>
        <w:t>Instagram</w:t>
      </w:r>
      <w:r>
        <w:t xml:space="preserve"> page. </w:t>
      </w:r>
    </w:p>
    <w:p w14:paraId="37547862" w14:textId="77777777" w:rsidR="00DB1C29" w:rsidRDefault="00DB1C29" w:rsidP="00DB1C29">
      <w:pPr>
        <w:pStyle w:val="ListParagraph"/>
        <w:numPr>
          <w:ilvl w:val="0"/>
          <w:numId w:val="20"/>
        </w:numPr>
        <w:spacing w:line="360" w:lineRule="auto"/>
        <w:jc w:val="both"/>
      </w:pPr>
      <w:r>
        <w:rPr>
          <w:rStyle w:val="mediumtext"/>
        </w:rPr>
        <w:t>Use</w:t>
      </w:r>
      <w:r>
        <w:t xml:space="preserve"> at least </w:t>
      </w:r>
      <w:r w:rsidRPr="0010501D">
        <w:rPr>
          <w:b/>
        </w:rPr>
        <w:t>5 kinds of</w:t>
      </w:r>
      <w:r>
        <w:t xml:space="preserve"> </w:t>
      </w:r>
      <w:r w:rsidRPr="0010501D">
        <w:rPr>
          <w:b/>
        </w:rPr>
        <w:t>suitable components</w:t>
      </w:r>
      <w:r>
        <w:t xml:space="preserve"> for the </w:t>
      </w:r>
      <w:r w:rsidR="00B81DD6">
        <w:rPr>
          <w:rStyle w:val="mediumtext"/>
          <w:b/>
        </w:rPr>
        <w:t>sign up</w:t>
      </w:r>
      <w:r w:rsidRPr="0010501D">
        <w:rPr>
          <w:rStyle w:val="mediumtext"/>
          <w:b/>
        </w:rPr>
        <w:t xml:space="preserve"> form</w:t>
      </w:r>
      <w:r>
        <w:t xml:space="preserve">. </w:t>
      </w:r>
    </w:p>
    <w:p w14:paraId="3E9B1694" w14:textId="77777777" w:rsidR="00DB1C29" w:rsidRDefault="00DB1C29" w:rsidP="00DB1C29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Create </w:t>
      </w:r>
      <w:r w:rsidRPr="001A77E8">
        <w:rPr>
          <w:b/>
        </w:rPr>
        <w:t xml:space="preserve">hover image </w:t>
      </w:r>
      <w:r>
        <w:rPr>
          <w:rStyle w:val="shorttext"/>
        </w:rPr>
        <w:t xml:space="preserve">with </w:t>
      </w:r>
      <w:r w:rsidRPr="001A77E8">
        <w:rPr>
          <w:rStyle w:val="shorttext"/>
          <w:b/>
        </w:rPr>
        <w:t>CSS</w:t>
      </w:r>
      <w:r>
        <w:rPr>
          <w:rStyle w:val="shorttext"/>
        </w:rPr>
        <w:t xml:space="preserve"> </w:t>
      </w:r>
      <w:r w:rsidRPr="001A77E8">
        <w:rPr>
          <w:rStyle w:val="shorttext"/>
          <w:b/>
        </w:rPr>
        <w:t>Pseudo Element</w:t>
      </w:r>
      <w:r>
        <w:rPr>
          <w:rStyle w:val="shorttext"/>
        </w:rPr>
        <w:t xml:space="preserve"> </w:t>
      </w:r>
      <w:r>
        <w:t xml:space="preserve">in </w:t>
      </w:r>
      <w:r>
        <w:rPr>
          <w:b/>
        </w:rPr>
        <w:t>h</w:t>
      </w:r>
      <w:r w:rsidRPr="001A77E8">
        <w:rPr>
          <w:b/>
        </w:rPr>
        <w:t>omepage</w:t>
      </w:r>
      <w:r>
        <w:t>.</w:t>
      </w:r>
    </w:p>
    <w:p w14:paraId="5EBDF079" w14:textId="77777777" w:rsidR="00DB1C29" w:rsidRDefault="00DB1C29" w:rsidP="00DB1C29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Use </w:t>
      </w:r>
      <w:r w:rsidRPr="0045460A">
        <w:rPr>
          <w:b/>
        </w:rPr>
        <w:t>external</w:t>
      </w:r>
      <w:r w:rsidRPr="001A77E8">
        <w:rPr>
          <w:b/>
        </w:rPr>
        <w:t xml:space="preserve"> </w:t>
      </w:r>
      <w:r w:rsidRPr="0010501D">
        <w:t>or</w:t>
      </w:r>
      <w:r w:rsidRPr="001A77E8">
        <w:rPr>
          <w:b/>
        </w:rPr>
        <w:t xml:space="preserve"> </w:t>
      </w:r>
      <w:r>
        <w:rPr>
          <w:b/>
        </w:rPr>
        <w:t>i</w:t>
      </w:r>
      <w:r w:rsidRPr="001A77E8">
        <w:rPr>
          <w:b/>
        </w:rPr>
        <w:t xml:space="preserve">nternal CSS </w:t>
      </w:r>
      <w:r>
        <w:t xml:space="preserve">with </w:t>
      </w:r>
      <w:r w:rsidRPr="001A77E8">
        <w:rPr>
          <w:b/>
        </w:rPr>
        <w:t>5</w:t>
      </w:r>
      <w:r>
        <w:t xml:space="preserve"> </w:t>
      </w:r>
      <w:r w:rsidRPr="001A77E8">
        <w:rPr>
          <w:b/>
        </w:rPr>
        <w:t>kinds of the CSS property</w:t>
      </w:r>
      <w:r w:rsidRPr="008A131A">
        <w:t>,</w:t>
      </w:r>
      <w:r w:rsidRPr="001A77E8">
        <w:rPr>
          <w:b/>
        </w:rPr>
        <w:t xml:space="preserve"> inline</w:t>
      </w:r>
      <w:r>
        <w:t xml:space="preserve"> </w:t>
      </w:r>
      <w:r w:rsidRPr="001A77E8">
        <w:rPr>
          <w:b/>
        </w:rPr>
        <w:t>CSS</w:t>
      </w:r>
      <w:r>
        <w:t xml:space="preserve"> will not be marked.</w:t>
      </w:r>
    </w:p>
    <w:p w14:paraId="37BF4173" w14:textId="77777777" w:rsidR="00DB1C29" w:rsidRDefault="00DB1C29" w:rsidP="00DB1C29">
      <w:pPr>
        <w:pStyle w:val="ListParagraph"/>
        <w:numPr>
          <w:ilvl w:val="0"/>
          <w:numId w:val="20"/>
        </w:numPr>
        <w:spacing w:line="360" w:lineRule="auto"/>
        <w:jc w:val="both"/>
      </w:pPr>
      <w:r>
        <w:rPr>
          <w:rStyle w:val="mediumtext"/>
        </w:rPr>
        <w:t xml:space="preserve">You are </w:t>
      </w:r>
      <w:r w:rsidRPr="00295A8D">
        <w:rPr>
          <w:rStyle w:val="mediumtext"/>
          <w:b/>
        </w:rPr>
        <w:t>not</w:t>
      </w:r>
      <w:r>
        <w:rPr>
          <w:rStyle w:val="mediumtext"/>
        </w:rPr>
        <w:t xml:space="preserve"> </w:t>
      </w:r>
      <w:r w:rsidRPr="00295A8D">
        <w:rPr>
          <w:rStyle w:val="mediumtext"/>
          <w:b/>
        </w:rPr>
        <w:t>allowed</w:t>
      </w:r>
      <w:r>
        <w:rPr>
          <w:rStyle w:val="mediumtext"/>
        </w:rPr>
        <w:t xml:space="preserve"> to design the layout using </w:t>
      </w:r>
      <w:r w:rsidRPr="00295A8D">
        <w:rPr>
          <w:rStyle w:val="mediumtext"/>
          <w:b/>
        </w:rPr>
        <w:t>table</w:t>
      </w:r>
      <w:r>
        <w:rPr>
          <w:rStyle w:val="mediumtext"/>
        </w:rPr>
        <w:t xml:space="preserve"> </w:t>
      </w:r>
      <w:r w:rsidRPr="00295A8D">
        <w:rPr>
          <w:rStyle w:val="mediumtext"/>
          <w:b/>
        </w:rPr>
        <w:t>tag</w:t>
      </w:r>
      <w:r>
        <w:rPr>
          <w:rStyle w:val="mediumtext"/>
        </w:rPr>
        <w:t xml:space="preserve">, please use </w:t>
      </w:r>
      <w:r w:rsidRPr="00295A8D">
        <w:rPr>
          <w:rStyle w:val="mediumtext"/>
          <w:b/>
        </w:rPr>
        <w:t>div</w:t>
      </w:r>
      <w:r>
        <w:rPr>
          <w:rStyle w:val="mediumtext"/>
        </w:rPr>
        <w:t xml:space="preserve"> </w:t>
      </w:r>
      <w:r w:rsidRPr="00295A8D">
        <w:rPr>
          <w:rStyle w:val="mediumtext"/>
          <w:b/>
        </w:rPr>
        <w:t>tag</w:t>
      </w:r>
      <w:r>
        <w:rPr>
          <w:rStyle w:val="mediumtext"/>
        </w:rPr>
        <w:t xml:space="preserve"> to design the layout. </w:t>
      </w:r>
    </w:p>
    <w:p w14:paraId="3F3EBD68" w14:textId="77777777" w:rsidR="00DB1C29" w:rsidRDefault="00DB1C29" w:rsidP="00DB1C29">
      <w:pPr>
        <w:pStyle w:val="ListParagraph"/>
        <w:spacing w:line="360" w:lineRule="auto"/>
        <w:jc w:val="both"/>
      </w:pPr>
    </w:p>
    <w:p w14:paraId="64F51672" w14:textId="77777777" w:rsidR="00DB1C29" w:rsidRDefault="00DB1C29" w:rsidP="00DB1C29">
      <w:pPr>
        <w:spacing w:line="360" w:lineRule="auto"/>
        <w:ind w:firstLine="720"/>
        <w:jc w:val="both"/>
        <w:rPr>
          <w:rStyle w:val="shorttext"/>
        </w:rPr>
      </w:pPr>
      <w:r w:rsidRPr="00051B5F">
        <w:t xml:space="preserve">Feel free to use any text editor that suit you the best to create the HTML file. </w:t>
      </w:r>
      <w:r w:rsidRPr="00051B5F">
        <w:rPr>
          <w:rStyle w:val="mediumtext"/>
        </w:rPr>
        <w:t xml:space="preserve">You are free to design the website as long as the website still strives for </w:t>
      </w:r>
      <w:r w:rsidRPr="00695865">
        <w:rPr>
          <w:rStyle w:val="mediumtext"/>
          <w:b/>
        </w:rPr>
        <w:t>consistency</w:t>
      </w:r>
      <w:r w:rsidRPr="00051B5F">
        <w:rPr>
          <w:rStyle w:val="mediumtext"/>
        </w:rPr>
        <w:t xml:space="preserve">. </w:t>
      </w:r>
    </w:p>
    <w:p w14:paraId="296B0130" w14:textId="193234F4" w:rsidR="00DB1C29" w:rsidRDefault="00DB1C29" w:rsidP="00DB1C29">
      <w:pPr>
        <w:spacing w:line="360" w:lineRule="auto"/>
        <w:jc w:val="both"/>
      </w:pPr>
    </w:p>
    <w:p w14:paraId="362622CC" w14:textId="7011C1C0" w:rsidR="00347185" w:rsidRDefault="00347185" w:rsidP="00DB1C29">
      <w:pPr>
        <w:spacing w:line="360" w:lineRule="auto"/>
        <w:jc w:val="both"/>
      </w:pPr>
    </w:p>
    <w:p w14:paraId="7442D430" w14:textId="77777777" w:rsidR="00347185" w:rsidRDefault="00347185" w:rsidP="00DB1C29">
      <w:pPr>
        <w:spacing w:line="360" w:lineRule="auto"/>
        <w:jc w:val="both"/>
      </w:pPr>
    </w:p>
    <w:p w14:paraId="091945E3" w14:textId="77777777" w:rsidR="00DB1C29" w:rsidRDefault="00DB1C29" w:rsidP="00DB1C29">
      <w:pPr>
        <w:pStyle w:val="ListParagraph"/>
        <w:spacing w:line="360" w:lineRule="auto"/>
        <w:ind w:left="0"/>
        <w:jc w:val="both"/>
        <w:rPr>
          <w:b/>
        </w:rPr>
      </w:pPr>
      <w:r>
        <w:rPr>
          <w:b/>
        </w:rPr>
        <w:lastRenderedPageBreak/>
        <w:t>Guide:</w:t>
      </w:r>
    </w:p>
    <w:p w14:paraId="3BC48553" w14:textId="77777777" w:rsidR="00347185" w:rsidRDefault="00347185" w:rsidP="00347185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 xml:space="preserve">Design the website based on given </w:t>
      </w:r>
      <w:r>
        <w:rPr>
          <w:b/>
          <w:bCs/>
        </w:rPr>
        <w:t xml:space="preserve">blueprint </w:t>
      </w:r>
      <w:r>
        <w:t>(</w:t>
      </w:r>
      <w:r>
        <w:rPr>
          <w:b/>
          <w:bCs/>
        </w:rPr>
        <w:t>structure</w:t>
      </w:r>
      <w:r>
        <w:t xml:space="preserve">, </w:t>
      </w:r>
      <w:r>
        <w:rPr>
          <w:b/>
          <w:bCs/>
        </w:rPr>
        <w:t>content</w:t>
      </w:r>
      <w:r>
        <w:t xml:space="preserve">, </w:t>
      </w:r>
      <w:r>
        <w:rPr>
          <w:b/>
          <w:bCs/>
        </w:rPr>
        <w:t>color</w:t>
      </w:r>
      <w:r>
        <w:t xml:space="preserve">, </w:t>
      </w:r>
      <w:r>
        <w:rPr>
          <w:b/>
          <w:bCs/>
        </w:rPr>
        <w:t>font</w:t>
      </w:r>
      <w:r>
        <w:t xml:space="preserve">, </w:t>
      </w:r>
      <w:r>
        <w:rPr>
          <w:b/>
          <w:bCs/>
        </w:rPr>
        <w:t>image</w:t>
      </w:r>
      <w:r>
        <w:t xml:space="preserve">, </w:t>
      </w:r>
      <w:r>
        <w:rPr>
          <w:b/>
          <w:bCs/>
        </w:rPr>
        <w:t>size</w:t>
      </w:r>
      <w:r>
        <w:t xml:space="preserve">, and </w:t>
      </w:r>
      <w:r>
        <w:rPr>
          <w:b/>
          <w:bCs/>
        </w:rPr>
        <w:t>layout</w:t>
      </w:r>
      <w:r>
        <w:t>)</w:t>
      </w:r>
    </w:p>
    <w:p w14:paraId="7D3B8A21" w14:textId="77777777" w:rsidR="00347185" w:rsidRDefault="00347185" w:rsidP="00347185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 xml:space="preserve">You use </w:t>
      </w:r>
      <w:r>
        <w:rPr>
          <w:b/>
        </w:rPr>
        <w:t>external</w:t>
      </w:r>
      <w:r>
        <w:t xml:space="preserve"> or </w:t>
      </w:r>
      <w:r>
        <w:rPr>
          <w:b/>
        </w:rPr>
        <w:t>internal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702F110A" w14:textId="77777777" w:rsidR="00347185" w:rsidRDefault="00347185" w:rsidP="00347185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 xml:space="preserve">Use the </w:t>
      </w:r>
      <w:r>
        <w:rPr>
          <w:b/>
        </w:rPr>
        <w:t>CSS box positioning concept</w:t>
      </w:r>
      <w:r>
        <w:t xml:space="preserve"> to design your web structure. </w:t>
      </w:r>
      <w:r>
        <w:rPr>
          <w:b/>
        </w:rPr>
        <w:t>Do not</w:t>
      </w:r>
      <w:r>
        <w:t xml:space="preserve"> use a </w:t>
      </w:r>
      <w:r>
        <w:rPr>
          <w:b/>
        </w:rPr>
        <w:t>table</w:t>
      </w:r>
      <w:r>
        <w:t xml:space="preserve"> </w:t>
      </w:r>
      <w:r>
        <w:rPr>
          <w:b/>
        </w:rPr>
        <w:t>tag</w:t>
      </w:r>
      <w:r>
        <w:t xml:space="preserve">, use the </w:t>
      </w:r>
      <w:r>
        <w:rPr>
          <w:b/>
        </w:rPr>
        <w:t>div tag</w:t>
      </w:r>
      <w:r>
        <w:t xml:space="preserve"> for the layout instead.</w:t>
      </w:r>
    </w:p>
    <w:p w14:paraId="58ADB2FA" w14:textId="77777777" w:rsidR="00347185" w:rsidRDefault="00347185" w:rsidP="00347185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 xml:space="preserve">Organize your files with </w:t>
      </w:r>
      <w:r>
        <w:rPr>
          <w:b/>
        </w:rPr>
        <w:t>subdirectories</w:t>
      </w:r>
      <w:r>
        <w:t>.</w:t>
      </w:r>
    </w:p>
    <w:p w14:paraId="1AB814E3" w14:textId="77777777" w:rsidR="00347185" w:rsidRDefault="00347185" w:rsidP="00347185">
      <w:pPr>
        <w:pStyle w:val="ListParagraph"/>
        <w:numPr>
          <w:ilvl w:val="0"/>
          <w:numId w:val="16"/>
        </w:numPr>
        <w:spacing w:after="200" w:line="360" w:lineRule="auto"/>
        <w:ind w:left="360"/>
        <w:jc w:val="both"/>
      </w:pPr>
      <w:r>
        <w:rPr>
          <w:b/>
        </w:rPr>
        <w:t>Do not</w:t>
      </w:r>
      <w:r>
        <w:t xml:space="preserve"> </w:t>
      </w:r>
      <w:r>
        <w:rPr>
          <w:b/>
        </w:rPr>
        <w:t>use Absolute Path</w:t>
      </w:r>
      <w:r>
        <w:t xml:space="preserve"> for image.</w:t>
      </w:r>
    </w:p>
    <w:p w14:paraId="667A2DFC" w14:textId="77777777" w:rsidR="00DB1C29" w:rsidRDefault="00DB1C29" w:rsidP="00DB1C29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78430871" w14:textId="77777777" w:rsidR="00DB1C29" w:rsidRDefault="00DB1C29" w:rsidP="00DB1C29">
      <w:pPr>
        <w:pStyle w:val="ListParagraph"/>
        <w:numPr>
          <w:ilvl w:val="0"/>
          <w:numId w:val="17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</w:t>
      </w:r>
      <w:r>
        <w:rPr>
          <w:b/>
        </w:rPr>
        <w:t>after</w:t>
      </w:r>
      <w:r w:rsidRPr="00C17A13">
        <w:rPr>
          <w:b/>
        </w:rPr>
        <w:t xml:space="preserve"> slicing</w:t>
      </w:r>
      <w:r>
        <w:t xml:space="preserve"> (*.psd).</w:t>
      </w:r>
    </w:p>
    <w:p w14:paraId="3EA7C678" w14:textId="77777777" w:rsidR="00972F7B" w:rsidRDefault="00DB1C29" w:rsidP="00972F7B">
      <w:pPr>
        <w:pStyle w:val="ListParagraph"/>
        <w:numPr>
          <w:ilvl w:val="0"/>
          <w:numId w:val="17"/>
        </w:numPr>
        <w:spacing w:line="360" w:lineRule="auto"/>
        <w:ind w:left="360"/>
        <w:jc w:val="both"/>
      </w:pPr>
      <w:r>
        <w:t>Website (*.html / *.htm, *.css).</w:t>
      </w:r>
    </w:p>
    <w:p w14:paraId="4575C754" w14:textId="77777777" w:rsidR="00972F7B" w:rsidRDefault="00972F7B" w:rsidP="00972F7B">
      <w:pPr>
        <w:pStyle w:val="ListParagraph"/>
        <w:spacing w:line="360" w:lineRule="auto"/>
        <w:ind w:left="360"/>
        <w:jc w:val="both"/>
      </w:pPr>
    </w:p>
    <w:p w14:paraId="07565A01" w14:textId="77777777" w:rsidR="00972F7B" w:rsidRDefault="00DB1C29" w:rsidP="00DB1C29">
      <w:pPr>
        <w:spacing w:line="360" w:lineRule="auto"/>
        <w:jc w:val="both"/>
        <w:rPr>
          <w:b/>
        </w:rPr>
      </w:pPr>
      <w:r w:rsidRPr="002F6FB0">
        <w:rPr>
          <w:b/>
        </w:rPr>
        <w:t>References</w:t>
      </w:r>
    </w:p>
    <w:p w14:paraId="16C7913D" w14:textId="77777777" w:rsidR="00972F7B" w:rsidRPr="00017386" w:rsidRDefault="00BB07D9" w:rsidP="00972F7B">
      <w:pPr>
        <w:pStyle w:val="ListParagraph"/>
        <w:numPr>
          <w:ilvl w:val="0"/>
          <w:numId w:val="21"/>
        </w:numPr>
        <w:spacing w:line="360" w:lineRule="auto"/>
        <w:jc w:val="both"/>
      </w:pPr>
      <w:hyperlink r:id="rId8" w:history="1">
        <w:r w:rsidR="00972F7B" w:rsidRPr="00017386">
          <w:rPr>
            <w:rStyle w:val="Hyperlink"/>
            <w:color w:val="auto"/>
            <w:u w:val="none"/>
          </w:rPr>
          <w:t>https://wallpapersafari.com/w/YTAGyQ</w:t>
        </w:r>
      </w:hyperlink>
    </w:p>
    <w:p w14:paraId="011B7F78" w14:textId="77777777" w:rsidR="00972F7B" w:rsidRPr="00017386" w:rsidRDefault="00BB07D9" w:rsidP="00972F7B">
      <w:pPr>
        <w:pStyle w:val="ListParagraph"/>
        <w:numPr>
          <w:ilvl w:val="0"/>
          <w:numId w:val="21"/>
        </w:numPr>
        <w:spacing w:line="360" w:lineRule="auto"/>
        <w:jc w:val="both"/>
      </w:pPr>
      <w:hyperlink r:id="rId9" w:history="1">
        <w:r w:rsidR="00972F7B" w:rsidRPr="00017386">
          <w:rPr>
            <w:rStyle w:val="Hyperlink"/>
            <w:color w:val="auto"/>
            <w:u w:val="none"/>
          </w:rPr>
          <w:t>https://www.reddit.com/r/FortNiteBR/comments/a3n7e0/fortnite_season_7_wallpaper_1920x1080/</w:t>
        </w:r>
      </w:hyperlink>
    </w:p>
    <w:p w14:paraId="16F5DBD0" w14:textId="77777777" w:rsidR="00972F7B" w:rsidRPr="00017386" w:rsidRDefault="00BB07D9" w:rsidP="00D274BD">
      <w:pPr>
        <w:pStyle w:val="ListParagraph"/>
        <w:numPr>
          <w:ilvl w:val="0"/>
          <w:numId w:val="21"/>
        </w:numPr>
        <w:spacing w:line="360" w:lineRule="auto"/>
        <w:jc w:val="both"/>
      </w:pPr>
      <w:hyperlink r:id="rId10" w:history="1">
        <w:r w:rsidR="00972F7B" w:rsidRPr="00017386">
          <w:rPr>
            <w:rStyle w:val="Hyperlink"/>
            <w:color w:val="auto"/>
            <w:u w:val="none"/>
          </w:rPr>
          <w:t>https://epicgames.com/store/en-US/product/fortnite/home</w:t>
        </w:r>
      </w:hyperlink>
      <w:r w:rsidR="00D274BD" w:rsidRPr="00017386">
        <w:t xml:space="preserve"> </w:t>
      </w:r>
    </w:p>
    <w:p w14:paraId="70FE7D66" w14:textId="77777777" w:rsidR="00972F7B" w:rsidRPr="00017386" w:rsidRDefault="00BB07D9" w:rsidP="00972F7B">
      <w:pPr>
        <w:pStyle w:val="ListParagraph"/>
        <w:numPr>
          <w:ilvl w:val="0"/>
          <w:numId w:val="21"/>
        </w:numPr>
        <w:spacing w:line="360" w:lineRule="auto"/>
        <w:jc w:val="both"/>
      </w:pPr>
      <w:hyperlink r:id="rId11" w:history="1">
        <w:r w:rsidR="00972F7B" w:rsidRPr="00017386">
          <w:rPr>
            <w:rStyle w:val="Hyperlink"/>
            <w:color w:val="auto"/>
            <w:u w:val="none"/>
          </w:rPr>
          <w:t>https://variety.com/2019/gaming/news/epic-games-receives-f-rating-from-better-business-bureau-1203104575/</w:t>
        </w:r>
      </w:hyperlink>
    </w:p>
    <w:p w14:paraId="6E1D984B" w14:textId="77777777" w:rsidR="00972F7B" w:rsidRPr="00017386" w:rsidRDefault="00BB07D9" w:rsidP="00972F7B">
      <w:pPr>
        <w:pStyle w:val="ListParagraph"/>
        <w:numPr>
          <w:ilvl w:val="0"/>
          <w:numId w:val="21"/>
        </w:numPr>
        <w:spacing w:line="360" w:lineRule="auto"/>
        <w:jc w:val="both"/>
      </w:pPr>
      <w:hyperlink r:id="rId12" w:history="1">
        <w:r w:rsidR="00972F7B" w:rsidRPr="00017386">
          <w:rPr>
            <w:rStyle w:val="Hyperlink"/>
            <w:color w:val="auto"/>
            <w:u w:val="none"/>
          </w:rPr>
          <w:t>https://www.dezov.com/item/android-logo-white-png88b-4f51-b34e-06c82b8bdff9/</w:t>
        </w:r>
      </w:hyperlink>
    </w:p>
    <w:p w14:paraId="00685C94" w14:textId="77777777" w:rsidR="00972F7B" w:rsidRPr="00017386" w:rsidRDefault="00BB07D9" w:rsidP="00972F7B">
      <w:pPr>
        <w:pStyle w:val="ListParagraph"/>
        <w:numPr>
          <w:ilvl w:val="0"/>
          <w:numId w:val="21"/>
        </w:numPr>
        <w:spacing w:line="360" w:lineRule="auto"/>
        <w:jc w:val="both"/>
      </w:pPr>
      <w:hyperlink r:id="rId13" w:history="1">
        <w:r w:rsidR="00972F7B" w:rsidRPr="00017386">
          <w:rPr>
            <w:rStyle w:val="Hyperlink"/>
            <w:color w:val="auto"/>
            <w:u w:val="none"/>
          </w:rPr>
          <w:t>http://www.keywordbasket.com/dW5yZWFsIGxvZ28gdW5pdHk/</w:t>
        </w:r>
      </w:hyperlink>
    </w:p>
    <w:p w14:paraId="3EB43976" w14:textId="77777777" w:rsidR="00972F7B" w:rsidRPr="00017386" w:rsidRDefault="00BB07D9" w:rsidP="00972F7B">
      <w:pPr>
        <w:pStyle w:val="ListParagraph"/>
        <w:numPr>
          <w:ilvl w:val="0"/>
          <w:numId w:val="21"/>
        </w:numPr>
        <w:spacing w:line="360" w:lineRule="auto"/>
        <w:jc w:val="both"/>
      </w:pPr>
      <w:hyperlink r:id="rId14" w:history="1">
        <w:r w:rsidR="00972F7B" w:rsidRPr="00017386">
          <w:rPr>
            <w:rStyle w:val="Hyperlink"/>
            <w:color w:val="auto"/>
            <w:u w:val="none"/>
          </w:rPr>
          <w:t>https://www.flaticon.com/packs/social-media-logos-2</w:t>
        </w:r>
      </w:hyperlink>
    </w:p>
    <w:p w14:paraId="230D3757" w14:textId="77777777" w:rsidR="00DB1C29" w:rsidRPr="00972F7B" w:rsidRDefault="00DB1C29" w:rsidP="00972F7B">
      <w:pPr>
        <w:pStyle w:val="ListParagraph"/>
        <w:spacing w:line="360" w:lineRule="auto"/>
        <w:ind w:left="1080"/>
        <w:jc w:val="both"/>
      </w:pPr>
    </w:p>
    <w:p w14:paraId="4D10D3CE" w14:textId="77777777" w:rsidR="004D2195" w:rsidRPr="009E321A" w:rsidRDefault="00DB1C29" w:rsidP="009E321A">
      <w:pPr>
        <w:spacing w:line="360" w:lineRule="auto"/>
        <w:jc w:val="center"/>
        <w:rPr>
          <w:lang w:val="id-ID"/>
        </w:rPr>
      </w:pPr>
      <w:r>
        <w:rPr>
          <w:b/>
          <w:color w:val="000000"/>
        </w:rPr>
        <w:t>If you do not understand, please ask your assistant!</w:t>
      </w:r>
    </w:p>
    <w:sectPr w:rsidR="004D2195" w:rsidRPr="009E321A" w:rsidSect="005D0782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5AFAD" w14:textId="77777777" w:rsidR="003046B5" w:rsidRDefault="003046B5" w:rsidP="00273E4A">
      <w:r>
        <w:separator/>
      </w:r>
    </w:p>
  </w:endnote>
  <w:endnote w:type="continuationSeparator" w:id="0">
    <w:p w14:paraId="35E936D5" w14:textId="77777777" w:rsidR="003046B5" w:rsidRDefault="003046B5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7119D" w14:textId="77777777" w:rsidR="005B66A9" w:rsidRDefault="00BB07D9" w:rsidP="0093677F">
    <w:pPr>
      <w:pStyle w:val="Footer"/>
      <w:rPr>
        <w:b/>
        <w:bCs/>
      </w:rPr>
    </w:pPr>
    <w:r>
      <w:rPr>
        <w:noProof/>
        <w:sz w:val="20"/>
        <w:lang w:eastAsia="en-US"/>
      </w:rPr>
      <w:pict w14:anchorId="1E84451A">
        <v:line id="Line 1" o:spid="_x0000_s2050" style="position:absolute;z-index:251660288;visibility:visible;mso-wrap-distance-top:-3e-5mm;mso-wrap-distance-bottom:-3e-5mm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</w:pict>
    </w:r>
  </w:p>
  <w:p w14:paraId="0B3B9D2A" w14:textId="77777777" w:rsidR="005B66A9" w:rsidRPr="000F1EBF" w:rsidRDefault="005B66A9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 w:rsidR="000F1EBF"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151847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151847" w:rsidRPr="000F1EBF">
          <w:rPr>
            <w:sz w:val="22"/>
            <w:szCs w:val="22"/>
            <w:lang w:val="id-ID"/>
          </w:rPr>
          <w:fldChar w:fldCharType="separate"/>
        </w:r>
        <w:r w:rsidR="000565C7">
          <w:rPr>
            <w:noProof/>
            <w:sz w:val="22"/>
            <w:szCs w:val="22"/>
            <w:lang w:val="id-ID"/>
          </w:rPr>
          <w:t>1</w:t>
        </w:r>
        <w:r w:rsidR="00151847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151847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151847" w:rsidRPr="000F1EBF">
          <w:rPr>
            <w:sz w:val="22"/>
            <w:szCs w:val="22"/>
            <w:lang w:val="id-ID"/>
          </w:rPr>
          <w:fldChar w:fldCharType="separate"/>
        </w:r>
        <w:r w:rsidR="000565C7">
          <w:rPr>
            <w:noProof/>
            <w:sz w:val="22"/>
            <w:szCs w:val="22"/>
            <w:lang w:val="id-ID"/>
          </w:rPr>
          <w:t>3</w:t>
        </w:r>
        <w:r w:rsidR="00151847" w:rsidRPr="000F1EBF">
          <w:rPr>
            <w:sz w:val="22"/>
            <w:szCs w:val="22"/>
            <w:lang w:val="id-ID"/>
          </w:rPr>
          <w:fldChar w:fldCharType="end"/>
        </w:r>
      </w:sdtContent>
    </w:sdt>
  </w:p>
  <w:p w14:paraId="090901AB" w14:textId="77777777" w:rsidR="005B66A9" w:rsidRPr="005F794B" w:rsidRDefault="000F1EBF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0565C7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="005B66A9"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0565C7">
          <w:rPr>
            <w:i/>
            <w:noProof/>
            <w:sz w:val="20"/>
            <w:szCs w:val="20"/>
            <w:lang w:val="id-ID"/>
          </w:rPr>
          <w:t>3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991B372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302A1" w14:textId="77777777" w:rsidR="005B66A9" w:rsidRDefault="00BB07D9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w:pict w14:anchorId="535BB995">
        <v:line id="Line 2" o:spid="_x0000_s2049" style="position:absolute;z-index:251661312;visibility:visible;mso-wrap-distance-top:-3e-5mm;mso-wrap-distance-bottom:-3e-5mm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</w:pict>
    </w:r>
  </w:p>
  <w:p w14:paraId="4718BD2B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1B1DFD01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687FD5CB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C2708" w14:textId="77777777" w:rsidR="003046B5" w:rsidRDefault="003046B5" w:rsidP="00273E4A">
      <w:r>
        <w:separator/>
      </w:r>
    </w:p>
  </w:footnote>
  <w:footnote w:type="continuationSeparator" w:id="0">
    <w:p w14:paraId="14187FD5" w14:textId="77777777" w:rsidR="003046B5" w:rsidRDefault="003046B5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0"/>
      <w:gridCol w:w="5220"/>
    </w:tblGrid>
    <w:tr w:rsidR="005D0782" w14:paraId="57851F87" w14:textId="77777777" w:rsidTr="005D0782">
      <w:tc>
        <w:tcPr>
          <w:tcW w:w="5220" w:type="dxa"/>
        </w:tcPr>
        <w:p w14:paraId="69E3B4C6" w14:textId="2849F061" w:rsidR="005D0782" w:rsidRDefault="006B7C6B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5F9AFA67" w14:textId="77777777" w:rsidR="005D0782" w:rsidRDefault="005D0782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E60A3E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29175D47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00624177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3E1D9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212"/>
    <w:multiLevelType w:val="hybridMultilevel"/>
    <w:tmpl w:val="63B22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A433F9"/>
    <w:multiLevelType w:val="hybridMultilevel"/>
    <w:tmpl w:val="2A3ED5CA"/>
    <w:lvl w:ilvl="0" w:tplc="0FA8FD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42C750E"/>
    <w:multiLevelType w:val="hybridMultilevel"/>
    <w:tmpl w:val="A5B2201C"/>
    <w:lvl w:ilvl="0" w:tplc="46B05058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DA5B0C"/>
    <w:multiLevelType w:val="hybridMultilevel"/>
    <w:tmpl w:val="E3F00396"/>
    <w:lvl w:ilvl="0" w:tplc="0568B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11000D0"/>
    <w:multiLevelType w:val="hybridMultilevel"/>
    <w:tmpl w:val="151C3968"/>
    <w:lvl w:ilvl="0" w:tplc="7C8C7F8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0A68B1"/>
    <w:multiLevelType w:val="hybridMultilevel"/>
    <w:tmpl w:val="50DEB3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73282"/>
    <w:multiLevelType w:val="hybridMultilevel"/>
    <w:tmpl w:val="C2DE4A3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5C2F57"/>
    <w:multiLevelType w:val="hybridMultilevel"/>
    <w:tmpl w:val="B372D4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5"/>
  </w:num>
  <w:num w:numId="5">
    <w:abstractNumId w:val="16"/>
  </w:num>
  <w:num w:numId="6">
    <w:abstractNumId w:val="10"/>
  </w:num>
  <w:num w:numId="7">
    <w:abstractNumId w:val="17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14"/>
  </w:num>
  <w:num w:numId="14">
    <w:abstractNumId w:val="15"/>
  </w:num>
  <w:num w:numId="15">
    <w:abstractNumId w:val="12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09E"/>
    <w:rsid w:val="00017386"/>
    <w:rsid w:val="00020F10"/>
    <w:rsid w:val="00051154"/>
    <w:rsid w:val="00052DFE"/>
    <w:rsid w:val="000565C7"/>
    <w:rsid w:val="00072DE7"/>
    <w:rsid w:val="00087B8D"/>
    <w:rsid w:val="000A0C90"/>
    <w:rsid w:val="000A23D8"/>
    <w:rsid w:val="000A3F41"/>
    <w:rsid w:val="000B69D0"/>
    <w:rsid w:val="000C102C"/>
    <w:rsid w:val="000F057A"/>
    <w:rsid w:val="000F1EBF"/>
    <w:rsid w:val="000F3BCA"/>
    <w:rsid w:val="000F7CFC"/>
    <w:rsid w:val="000F7FC6"/>
    <w:rsid w:val="001201E1"/>
    <w:rsid w:val="00122BC2"/>
    <w:rsid w:val="00126822"/>
    <w:rsid w:val="00131DAA"/>
    <w:rsid w:val="00145C2E"/>
    <w:rsid w:val="0014715D"/>
    <w:rsid w:val="00150E94"/>
    <w:rsid w:val="00151847"/>
    <w:rsid w:val="001546F5"/>
    <w:rsid w:val="0015698F"/>
    <w:rsid w:val="0017031F"/>
    <w:rsid w:val="00183F26"/>
    <w:rsid w:val="001955A6"/>
    <w:rsid w:val="001A300E"/>
    <w:rsid w:val="001A35F0"/>
    <w:rsid w:val="001B3A2E"/>
    <w:rsid w:val="001D4810"/>
    <w:rsid w:val="001E637E"/>
    <w:rsid w:val="001F64B6"/>
    <w:rsid w:val="0020324F"/>
    <w:rsid w:val="00224780"/>
    <w:rsid w:val="0022558A"/>
    <w:rsid w:val="00235C36"/>
    <w:rsid w:val="002376FA"/>
    <w:rsid w:val="00273E4A"/>
    <w:rsid w:val="00281799"/>
    <w:rsid w:val="00282FC3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03F7"/>
    <w:rsid w:val="002D1472"/>
    <w:rsid w:val="002D7F31"/>
    <w:rsid w:val="002E3324"/>
    <w:rsid w:val="002F2BC2"/>
    <w:rsid w:val="003002A2"/>
    <w:rsid w:val="0030384C"/>
    <w:rsid w:val="003046B5"/>
    <w:rsid w:val="00305136"/>
    <w:rsid w:val="003054E4"/>
    <w:rsid w:val="00313A99"/>
    <w:rsid w:val="00320C87"/>
    <w:rsid w:val="00321362"/>
    <w:rsid w:val="00323347"/>
    <w:rsid w:val="003402D2"/>
    <w:rsid w:val="003432E6"/>
    <w:rsid w:val="003439D3"/>
    <w:rsid w:val="00347185"/>
    <w:rsid w:val="0036669F"/>
    <w:rsid w:val="00366844"/>
    <w:rsid w:val="0037553B"/>
    <w:rsid w:val="00380D21"/>
    <w:rsid w:val="00384C7B"/>
    <w:rsid w:val="00387D06"/>
    <w:rsid w:val="003A1788"/>
    <w:rsid w:val="003B1D05"/>
    <w:rsid w:val="003B27CC"/>
    <w:rsid w:val="003B5F77"/>
    <w:rsid w:val="003C0A29"/>
    <w:rsid w:val="003C1CE6"/>
    <w:rsid w:val="003D1501"/>
    <w:rsid w:val="003D6260"/>
    <w:rsid w:val="003D7084"/>
    <w:rsid w:val="003F71D2"/>
    <w:rsid w:val="004074A1"/>
    <w:rsid w:val="00422134"/>
    <w:rsid w:val="00434FFC"/>
    <w:rsid w:val="00446550"/>
    <w:rsid w:val="00446D31"/>
    <w:rsid w:val="0045325D"/>
    <w:rsid w:val="00470964"/>
    <w:rsid w:val="004716A8"/>
    <w:rsid w:val="0047219F"/>
    <w:rsid w:val="00473C2D"/>
    <w:rsid w:val="00476561"/>
    <w:rsid w:val="00494E4C"/>
    <w:rsid w:val="004B22CB"/>
    <w:rsid w:val="004B44A3"/>
    <w:rsid w:val="004B47B5"/>
    <w:rsid w:val="004B6AFE"/>
    <w:rsid w:val="004B7046"/>
    <w:rsid w:val="004C0F0C"/>
    <w:rsid w:val="004D176C"/>
    <w:rsid w:val="004D2195"/>
    <w:rsid w:val="004E7352"/>
    <w:rsid w:val="004F76B3"/>
    <w:rsid w:val="00520E03"/>
    <w:rsid w:val="005314B7"/>
    <w:rsid w:val="00535DA7"/>
    <w:rsid w:val="00536748"/>
    <w:rsid w:val="005447D7"/>
    <w:rsid w:val="0055410B"/>
    <w:rsid w:val="00556E41"/>
    <w:rsid w:val="00571B72"/>
    <w:rsid w:val="00582417"/>
    <w:rsid w:val="00582E4C"/>
    <w:rsid w:val="0058663E"/>
    <w:rsid w:val="005A072D"/>
    <w:rsid w:val="005A32DD"/>
    <w:rsid w:val="005B07D4"/>
    <w:rsid w:val="005B3392"/>
    <w:rsid w:val="005B66A9"/>
    <w:rsid w:val="005C0AC1"/>
    <w:rsid w:val="005C156C"/>
    <w:rsid w:val="005C19B6"/>
    <w:rsid w:val="005D0782"/>
    <w:rsid w:val="005F47E6"/>
    <w:rsid w:val="005F794B"/>
    <w:rsid w:val="0060201C"/>
    <w:rsid w:val="0060486C"/>
    <w:rsid w:val="006120B6"/>
    <w:rsid w:val="00622037"/>
    <w:rsid w:val="006248C7"/>
    <w:rsid w:val="00635EE5"/>
    <w:rsid w:val="00643F75"/>
    <w:rsid w:val="00644667"/>
    <w:rsid w:val="006624F9"/>
    <w:rsid w:val="00694EE0"/>
    <w:rsid w:val="006B16E5"/>
    <w:rsid w:val="006B7C6B"/>
    <w:rsid w:val="006D36BC"/>
    <w:rsid w:val="006F4D80"/>
    <w:rsid w:val="006F6879"/>
    <w:rsid w:val="00701ECA"/>
    <w:rsid w:val="00704AD0"/>
    <w:rsid w:val="00712051"/>
    <w:rsid w:val="00720962"/>
    <w:rsid w:val="0072245D"/>
    <w:rsid w:val="00737595"/>
    <w:rsid w:val="00772768"/>
    <w:rsid w:val="00787247"/>
    <w:rsid w:val="007B5A6A"/>
    <w:rsid w:val="007C1C37"/>
    <w:rsid w:val="007E0EE7"/>
    <w:rsid w:val="007E4A5C"/>
    <w:rsid w:val="00810737"/>
    <w:rsid w:val="00811C48"/>
    <w:rsid w:val="0083459F"/>
    <w:rsid w:val="0083780E"/>
    <w:rsid w:val="008402E1"/>
    <w:rsid w:val="008406C2"/>
    <w:rsid w:val="008674E6"/>
    <w:rsid w:val="00875522"/>
    <w:rsid w:val="00876001"/>
    <w:rsid w:val="00876A58"/>
    <w:rsid w:val="008939EF"/>
    <w:rsid w:val="00894072"/>
    <w:rsid w:val="00895B8D"/>
    <w:rsid w:val="008B212E"/>
    <w:rsid w:val="008B7541"/>
    <w:rsid w:val="008C1A4A"/>
    <w:rsid w:val="008D411F"/>
    <w:rsid w:val="009010C1"/>
    <w:rsid w:val="0090372F"/>
    <w:rsid w:val="0091503D"/>
    <w:rsid w:val="0091756E"/>
    <w:rsid w:val="00932B6E"/>
    <w:rsid w:val="00934D50"/>
    <w:rsid w:val="0093677F"/>
    <w:rsid w:val="00937B93"/>
    <w:rsid w:val="00944ADA"/>
    <w:rsid w:val="009568C5"/>
    <w:rsid w:val="00961A2D"/>
    <w:rsid w:val="00963FE9"/>
    <w:rsid w:val="0097243E"/>
    <w:rsid w:val="00972F7B"/>
    <w:rsid w:val="00973849"/>
    <w:rsid w:val="00974DD0"/>
    <w:rsid w:val="009832E4"/>
    <w:rsid w:val="009A2464"/>
    <w:rsid w:val="009A3737"/>
    <w:rsid w:val="009A6D6C"/>
    <w:rsid w:val="009C0BC4"/>
    <w:rsid w:val="009E29D9"/>
    <w:rsid w:val="009E321A"/>
    <w:rsid w:val="009F7C2F"/>
    <w:rsid w:val="00A022CF"/>
    <w:rsid w:val="00A05C0E"/>
    <w:rsid w:val="00A1473C"/>
    <w:rsid w:val="00A311BD"/>
    <w:rsid w:val="00A32343"/>
    <w:rsid w:val="00A46082"/>
    <w:rsid w:val="00A50AF3"/>
    <w:rsid w:val="00A52AB7"/>
    <w:rsid w:val="00A53D38"/>
    <w:rsid w:val="00A552D5"/>
    <w:rsid w:val="00A64689"/>
    <w:rsid w:val="00A933D3"/>
    <w:rsid w:val="00AA1407"/>
    <w:rsid w:val="00AB0E0A"/>
    <w:rsid w:val="00AB42BB"/>
    <w:rsid w:val="00AC0C63"/>
    <w:rsid w:val="00AC48D7"/>
    <w:rsid w:val="00AC5D98"/>
    <w:rsid w:val="00AD0B16"/>
    <w:rsid w:val="00AD2114"/>
    <w:rsid w:val="00AE1AE9"/>
    <w:rsid w:val="00AE39D8"/>
    <w:rsid w:val="00AE548F"/>
    <w:rsid w:val="00AE661D"/>
    <w:rsid w:val="00AF264E"/>
    <w:rsid w:val="00AF338E"/>
    <w:rsid w:val="00AF7195"/>
    <w:rsid w:val="00B00E93"/>
    <w:rsid w:val="00B04C4C"/>
    <w:rsid w:val="00B212C7"/>
    <w:rsid w:val="00B23F9C"/>
    <w:rsid w:val="00B25A20"/>
    <w:rsid w:val="00B440FB"/>
    <w:rsid w:val="00B4674F"/>
    <w:rsid w:val="00B517FB"/>
    <w:rsid w:val="00B608CA"/>
    <w:rsid w:val="00B7140C"/>
    <w:rsid w:val="00B81979"/>
    <w:rsid w:val="00B81DD6"/>
    <w:rsid w:val="00B948DA"/>
    <w:rsid w:val="00B9609E"/>
    <w:rsid w:val="00BB07D9"/>
    <w:rsid w:val="00BB2ED6"/>
    <w:rsid w:val="00BC6DE8"/>
    <w:rsid w:val="00BE0705"/>
    <w:rsid w:val="00BF2997"/>
    <w:rsid w:val="00BF7C45"/>
    <w:rsid w:val="00C156C1"/>
    <w:rsid w:val="00C25F66"/>
    <w:rsid w:val="00C44051"/>
    <w:rsid w:val="00C525FC"/>
    <w:rsid w:val="00C56C03"/>
    <w:rsid w:val="00C57A8A"/>
    <w:rsid w:val="00C57FE8"/>
    <w:rsid w:val="00C627C8"/>
    <w:rsid w:val="00C6549A"/>
    <w:rsid w:val="00C6680C"/>
    <w:rsid w:val="00C76512"/>
    <w:rsid w:val="00C816C9"/>
    <w:rsid w:val="00C8483C"/>
    <w:rsid w:val="00C915BF"/>
    <w:rsid w:val="00CA7E92"/>
    <w:rsid w:val="00CB736B"/>
    <w:rsid w:val="00CD0D00"/>
    <w:rsid w:val="00CD64BC"/>
    <w:rsid w:val="00CF11B0"/>
    <w:rsid w:val="00CF4A7B"/>
    <w:rsid w:val="00D165DF"/>
    <w:rsid w:val="00D274BD"/>
    <w:rsid w:val="00D30822"/>
    <w:rsid w:val="00D34D6F"/>
    <w:rsid w:val="00D3685C"/>
    <w:rsid w:val="00D375FF"/>
    <w:rsid w:val="00D37E0D"/>
    <w:rsid w:val="00D47C75"/>
    <w:rsid w:val="00D53CF4"/>
    <w:rsid w:val="00D60A6D"/>
    <w:rsid w:val="00D63E62"/>
    <w:rsid w:val="00D641D4"/>
    <w:rsid w:val="00D67DFC"/>
    <w:rsid w:val="00D8054C"/>
    <w:rsid w:val="00D80562"/>
    <w:rsid w:val="00D95848"/>
    <w:rsid w:val="00DB0A75"/>
    <w:rsid w:val="00DB1C29"/>
    <w:rsid w:val="00DC4B9D"/>
    <w:rsid w:val="00DC700A"/>
    <w:rsid w:val="00DE2FA6"/>
    <w:rsid w:val="00DE397C"/>
    <w:rsid w:val="00DF224B"/>
    <w:rsid w:val="00E0375C"/>
    <w:rsid w:val="00E03DA9"/>
    <w:rsid w:val="00E047D9"/>
    <w:rsid w:val="00E335DA"/>
    <w:rsid w:val="00E36B77"/>
    <w:rsid w:val="00E36EA8"/>
    <w:rsid w:val="00E46DC6"/>
    <w:rsid w:val="00E502A7"/>
    <w:rsid w:val="00E54003"/>
    <w:rsid w:val="00E60A3E"/>
    <w:rsid w:val="00E642BF"/>
    <w:rsid w:val="00E660C4"/>
    <w:rsid w:val="00E958F3"/>
    <w:rsid w:val="00EB5190"/>
    <w:rsid w:val="00ED5890"/>
    <w:rsid w:val="00EF17AC"/>
    <w:rsid w:val="00F22A92"/>
    <w:rsid w:val="00F36E33"/>
    <w:rsid w:val="00F53807"/>
    <w:rsid w:val="00F610EC"/>
    <w:rsid w:val="00F712CE"/>
    <w:rsid w:val="00F80742"/>
    <w:rsid w:val="00F821DB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FD0A651"/>
  <w15:docId w15:val="{91719F79-904D-42E0-B13A-F2774518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qFormat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663E"/>
    <w:pPr>
      <w:ind w:left="720"/>
      <w:contextualSpacing/>
    </w:pPr>
  </w:style>
  <w:style w:type="character" w:customStyle="1" w:styleId="shorttext">
    <w:name w:val="short_text"/>
    <w:basedOn w:val="DefaultParagraphFont"/>
    <w:rsid w:val="00DB1C29"/>
  </w:style>
  <w:style w:type="character" w:customStyle="1" w:styleId="mediumtext">
    <w:name w:val="medium_text"/>
    <w:basedOn w:val="DefaultParagraphFont"/>
    <w:rsid w:val="00DB1C29"/>
  </w:style>
  <w:style w:type="character" w:styleId="Hyperlink">
    <w:name w:val="Hyperlink"/>
    <w:basedOn w:val="DefaultParagraphFont"/>
    <w:unhideWhenUsed/>
    <w:rsid w:val="00DB1C29"/>
    <w:rPr>
      <w:color w:val="D2611C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2F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lpapersafari.com/w/YTAGyQ" TargetMode="External"/><Relationship Id="rId13" Type="http://schemas.openxmlformats.org/officeDocument/2006/relationships/hyperlink" Target="http://www.keywordbasket.com/dW5yZWFsIGxvZ28gdW5pdHk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dezov.com/item/android-logo-white-png88b-4f51-b34e-06c82b8bdff9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ariety.com/2019/gaming/news/epic-games-receives-f-rating-from-better-business-bureau-1203104575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epicgames.com/store/en-US/product/fortnite/hom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FortNiteBR/comments/a3n7e0/fortnite_season_7_wallpaper_1920x1080/" TargetMode="External"/><Relationship Id="rId14" Type="http://schemas.openxmlformats.org/officeDocument/2006/relationships/hyperlink" Target="https://www.flaticon.com/packs/social-media-logos-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284</TotalTime>
  <Pages>4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Kevin Surya Wahyudi</cp:lastModifiedBy>
  <cp:revision>95</cp:revision>
  <dcterms:created xsi:type="dcterms:W3CDTF">2012-09-21T02:54:00Z</dcterms:created>
  <dcterms:modified xsi:type="dcterms:W3CDTF">2021-03-02T09:33:00Z</dcterms:modified>
</cp:coreProperties>
</file>